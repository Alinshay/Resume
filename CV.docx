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a"/>
        <w:tblW w:w="5063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Первая таблица — макетная таблица разделов «Имя» и «Контактные данные». Вторая — таблица раздела «Цель»"/>
      </w:tblPr>
      <w:tblGrid>
        <w:gridCol w:w="5238"/>
        <w:gridCol w:w="3545"/>
      </w:tblGrid>
      <w:tr w:rsidR="0085196E" w:rsidRPr="00565B06" w14:paraId="2CBDA01E" w14:textId="77777777" w:rsidTr="0085196E">
        <w:trPr>
          <w:trHeight w:hRule="exact" w:val="1944"/>
        </w:trPr>
        <w:tc>
          <w:tcPr>
            <w:tcW w:w="5239" w:type="dxa"/>
            <w:tcMar>
              <w:right w:w="144" w:type="dxa"/>
            </w:tcMar>
            <w:vAlign w:val="bottom"/>
          </w:tcPr>
          <w:p w14:paraId="33B80999" w14:textId="6217A0FF" w:rsidR="00556337" w:rsidRPr="00565B06" w:rsidRDefault="0085196E" w:rsidP="0085196E">
            <w:pPr>
              <w:pStyle w:val="a8"/>
              <w:ind w:right="-327"/>
            </w:pPr>
            <w:r>
              <w:t>Алина</w:t>
            </w:r>
          </w:p>
          <w:p w14:paraId="3654F1E6" w14:textId="1B3EB1E6" w:rsidR="00FE18B2" w:rsidRPr="00565B06" w:rsidRDefault="0085196E" w:rsidP="0085196E">
            <w:pPr>
              <w:pStyle w:val="af3"/>
            </w:pPr>
            <w:r>
              <w:t>Шайхутдинова</w:t>
            </w:r>
          </w:p>
        </w:tc>
        <w:tc>
          <w:tcPr>
            <w:tcW w:w="3545" w:type="dxa"/>
            <w:tcMar>
              <w:left w:w="144" w:type="dxa"/>
            </w:tcMar>
            <w:vAlign w:val="bottom"/>
          </w:tcPr>
          <w:tbl>
            <w:tblPr>
              <w:tblStyle w:val="aa"/>
              <w:tblpPr w:leftFromText="180" w:rightFromText="180" w:vertAnchor="page" w:horzAnchor="page" w:tblpX="262" w:tblpY="1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Таблица с контактными данными"/>
            </w:tblPr>
            <w:tblGrid>
              <w:gridCol w:w="3072"/>
              <w:gridCol w:w="329"/>
            </w:tblGrid>
            <w:tr w:rsidR="0085196E" w:rsidRPr="009D0878" w14:paraId="0D4B88E1" w14:textId="77777777" w:rsidTr="0085196E">
              <w:trPr>
                <w:trHeight w:val="378"/>
              </w:trPr>
              <w:tc>
                <w:tcPr>
                  <w:tcW w:w="3072" w:type="dxa"/>
                  <w:tcMar>
                    <w:left w:w="720" w:type="dxa"/>
                    <w:right w:w="29" w:type="dxa"/>
                  </w:tcMar>
                </w:tcPr>
                <w:p w14:paraId="3C70B04E" w14:textId="4D628082" w:rsidR="0085196E" w:rsidRPr="00404B87" w:rsidRDefault="0085196E" w:rsidP="0085196E">
                  <w:pPr>
                    <w:pStyle w:val="af"/>
                    <w:rPr>
                      <w:sz w:val="24"/>
                    </w:rPr>
                  </w:pPr>
                  <w:r w:rsidRPr="00404B87">
                    <w:rPr>
                      <w:sz w:val="24"/>
                    </w:rPr>
                    <w:t>+7</w:t>
                  </w:r>
                  <w:r w:rsidR="008D1F02" w:rsidRPr="00404B87">
                    <w:rPr>
                      <w:sz w:val="24"/>
                    </w:rPr>
                    <w:t xml:space="preserve"> </w:t>
                  </w:r>
                  <w:r w:rsidRPr="00404B87">
                    <w:rPr>
                      <w:sz w:val="24"/>
                    </w:rPr>
                    <w:t>(901) 747-88-17</w:t>
                  </w:r>
                </w:p>
              </w:tc>
              <w:tc>
                <w:tcPr>
                  <w:tcW w:w="329" w:type="dxa"/>
                  <w:tcMar>
                    <w:left w:w="0" w:type="dxa"/>
                    <w:right w:w="0" w:type="dxa"/>
                  </w:tcMar>
                </w:tcPr>
                <w:p w14:paraId="4A287634" w14:textId="77777777" w:rsidR="0085196E" w:rsidRPr="009D0878" w:rsidRDefault="0085196E" w:rsidP="0085196E">
                  <w:pPr>
                    <w:pStyle w:val="aff6"/>
                  </w:pPr>
                  <w:r w:rsidRPr="009D0878"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inline distT="0" distB="0" distL="0" distR="0" wp14:anchorId="38F842A0" wp14:editId="2720BE75">
                            <wp:extent cx="109728" cy="109728"/>
                            <wp:effectExtent l="0" t="0" r="5080" b="5080"/>
                            <wp:docPr id="10" name="Значок телефона" descr="Значок телефона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36E87E8" id="_x0417__x043d__x0430__x0447__x043e__x043a__x0020__x0442__x0435__x043b__x0435__x0444__x043e__x043d__x0430_" o:spid="_x0000_s1026" alt="Значок телефона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" path="m410,0l443,2,477,11,511,26,545,48,580,77,634,132,688,186,742,241,798,294,829,324,854,356,875,387,890,418,900,449,904,480,901,510,892,540,878,571,857,600,830,629,797,658,758,690,727,723,702,755,683,789,669,823,661,856,659,890,663,925,672,959,687,992,707,1027,731,1060,760,1093,918,1253,1077,1409,1239,1565,1402,1718,1566,1870,1598,1897,1630,1918,1662,1933,1695,1943,1727,1946,1759,1944,1792,1936,1823,1921,1854,1899,1884,1871,1914,1836,1948,1796,1982,1763,2018,1737,2052,1719,2086,1708,2121,1703,2155,1705,2189,1714,2222,1728,2256,1749,2288,1776,2320,1810,2353,1848,2509,2031,2529,2061,2542,2090,2550,2121,2552,2149,2551,2176,2546,2202,2538,2228,2528,2250,2517,2270,2506,2287,2494,2302,2484,2313,2475,2321,2473,2322,2467,2327,2458,2336,2445,2347,2430,2360,2412,2374,2392,2390,2371,2408,2347,2426,2322,2444,2296,2464,2269,2482,2243,2500,2214,2517,2187,2532,2161,2546,2135,2558,2109,2567,2058,2583,2010,2595,1964,2605,1923,2611,1884,2615,1848,2616,1814,2615,1782,2611,1752,2606,1723,2599,1695,2591,1668,2581,1641,2570,1615,2558,1589,2544,1561,2531,1534,2517,1439,2469,1347,2418,1256,2367,1167,2314,1081,2260,997,2203,916,2146,838,2085,762,2024,689,1959,619,1893,551,1823,488,1751,426,1677,369,1600,314,1520,263,1436,214,1351,170,1261,130,1168,92,1072,59,972,29,868,14,801,4,734,,669,2,606,11,543,23,483,41,423,63,365,91,307,124,252,160,197,201,144,247,92,279,61,311,36,345,18,377,6,410,0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85196E" w:rsidRPr="009D0878" w14:paraId="295B91E2" w14:textId="77777777" w:rsidTr="00C70F5D">
              <w:trPr>
                <w:trHeight w:val="259"/>
              </w:trPr>
              <w:sdt>
                <w:sdtPr>
                  <w:rPr>
                    <w:sz w:val="24"/>
                  </w:rPr>
                  <w:alias w:val="Введите электронный адрес:"/>
                  <w:tag w:val="Введите электронный адрес:"/>
                  <w:id w:val="-675184368"/>
                  <w:placeholder>
                    <w:docPart w:val="17EA4239C68AED4BB414373A961EB37F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072" w:type="dxa"/>
                      <w:tcMar>
                        <w:left w:w="720" w:type="dxa"/>
                        <w:right w:w="29" w:type="dxa"/>
                      </w:tcMar>
                    </w:tcPr>
                    <w:p w14:paraId="25CEC701" w14:textId="77777777" w:rsidR="0085196E" w:rsidRPr="00404B87" w:rsidRDefault="0085196E" w:rsidP="0085196E">
                      <w:pPr>
                        <w:pStyle w:val="af"/>
                        <w:rPr>
                          <w:sz w:val="24"/>
                        </w:rPr>
                      </w:pPr>
                      <w:r w:rsidRPr="00404B87">
                        <w:rPr>
                          <w:sz w:val="24"/>
                          <w:lang w:val="en-US"/>
                        </w:rPr>
                        <w:t>alinashay@icloud.com</w:t>
                      </w:r>
                    </w:p>
                  </w:tc>
                </w:sdtContent>
              </w:sdt>
              <w:tc>
                <w:tcPr>
                  <w:tcW w:w="329" w:type="dxa"/>
                  <w:tcMar>
                    <w:left w:w="0" w:type="dxa"/>
                    <w:right w:w="0" w:type="dxa"/>
                  </w:tcMar>
                </w:tcPr>
                <w:p w14:paraId="08B52BBC" w14:textId="77777777" w:rsidR="0085196E" w:rsidRPr="009D0878" w:rsidRDefault="0085196E" w:rsidP="0085196E">
                  <w:pPr>
                    <w:pStyle w:val="aff6"/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inline distT="0" distB="0" distL="0" distR="0" wp14:anchorId="2E37492D" wp14:editId="2783A52B">
                            <wp:extent cx="137160" cy="91440"/>
                            <wp:effectExtent l="0" t="0" r="0" b="3810"/>
                            <wp:docPr id="5" name="Полилиния 5" descr="Значок электронной почты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4E47140" id="_x041f__x043e__x043b__x0438__x043b__x0438__x043d__x0438__x044f__x00a0_5" o:spid="_x0000_s1026" alt="Значок электронной почты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" path="m108,21l108,21,60,58,12,21c11,20,11,19,12,18,13,16,14,16,16,17l60,51,104,17c105,16,107,16,108,18,109,19,109,20,108,21l108,21xm114,0l114,,6,0c3,,,3,,6l0,74c0,77,3,80,6,80l114,80c117,80,120,77,120,74l120,6c120,3,117,,114,0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47D0B507" w14:textId="77777777" w:rsidR="00E5521B" w:rsidRPr="00565B06" w:rsidRDefault="00E5521B" w:rsidP="00DF2C9D">
            <w:pPr>
              <w:pStyle w:val="af"/>
            </w:pPr>
          </w:p>
        </w:tc>
      </w:tr>
    </w:tbl>
    <w:tbl>
      <w:tblPr>
        <w:tblStyle w:val="24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Первая таблица — макетная таблица разделов «Имя» и «Контактные данные». Вторая — таблица раздела «Цель»"/>
      </w:tblPr>
      <w:tblGrid>
        <w:gridCol w:w="733"/>
        <w:gridCol w:w="8678"/>
      </w:tblGrid>
      <w:tr w:rsidR="000E24AC" w:rsidRPr="00565B06" w14:paraId="2E81ACD9" w14:textId="77777777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01B458D2" w14:textId="77777777" w:rsidR="000E24AC" w:rsidRPr="00565B06" w:rsidRDefault="00075B13" w:rsidP="009D0878">
            <w:pPr>
              <w:pStyle w:val="aff6"/>
            </w:pPr>
            <w:r w:rsidRPr="00565B06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19F3DA7B" wp14:editId="116A5A7A">
                      <wp:extent cx="274320" cy="274320"/>
                      <wp:effectExtent l="0" t="0" r="0" b="0"/>
                      <wp:docPr id="13" name="Значок раздела «Цель» (в круге)" descr="Значок раздела «Цель»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Значок раздела «Цель» (круг)" descr="Значок раздела «Цель» (круг)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Значок раздела «Цель» (верхняя горизонтальная линия)" descr="Значок раздела «Цель» (верхняя горизонтальная линия)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Значок раздела «Цель» (средняя горизонтальная линия)" descr="Значок раздела «Цель» (средняя горизонтальная линия)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Значок раздела «Цель» (нижняя горизонтальная линия)" descr="Значок раздела «Цель» (нижняя горизонтальная линия)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4EB16A" id="_x0417__x043d__x0430__x0447__x043e__x043a__x0020__x0440__x0430__x0437__x0434__x0435__x043b__x0430__x0020__x00ab__x0426__x0435__x043b__x044c__x00bb__x0020__x0028__x0432__x0020__x043a__x0440__x0443__x0433__x0435__x0029_" o:spid="_x0000_s1026" alt="Значок раздела «Цель»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">
                      <v:shape id="_x0417__x043d__x0430__x0447__x043e__x043a__x0020__x0440__x0430__x0437__x0434__x0435__x043b__x0430__x0020__x00ab__x0426__x0435__x043b__x044c__x00bb__x0020__x0028__x043a__x0440__x0443__x0433__x0029_" o:spid="_x0000_s1027" alt="Значок раздела «Цель» (круг)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iVYawQAA&#10;ANsAAAAPAAAAZHJzL2Rvd25yZXYueG1sRE9LawIxEL4X/A9hBG81aytFtkYRobAXpb6gvQ2b6WZ1&#10;M1mSVNN/bwqF3ubje858mWwnruRD61jBZFyAIK6dbrlRcDy8Pc5AhIissXNMCn4owHIxeJhjqd2N&#10;d3Tdx0bkEA4lKjAx9qWUoTZkMYxdT5y5L+ctxgx9I7XHWw63nXwqihdpseXcYLCntaH6sv+2Ct4/&#10;qjR7Pnkv0+f2vNlUpr+YnVKjYVq9goiU4r/4z13pPH8Kv7/kA+Ti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olWGsEAAADbAAAADwAAAAAAAAAAAAAAAACXAgAAZHJzL2Rvd25y&#10;ZXYueG1sUEsFBgAAAAAEAAQA9QAAAIUD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_x0417__x043d__x0430__x0447__x043e__x043a__x0020__x0440__x0430__x0437__x0434__x0435__x043b__x0430__x0020__x00ab__x0426__x0435__x043b__x044c__x00bb__x0020__x0028__x0432__x0435__x0440__x0445__x043d__x044f__x044f__x0020__x0433__x043e__x0440__x0438__x0437_" o:spid="_x0000_s1028" alt="Значок раздела «Цель» (верхняя горизонтальная линия)" style="position:absolute;left:64;top:62;width:46;height:6;visibility:visible;mso-wrap-style:square;v-text-anchor:top" coordsize="869,1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5jl3wgAA&#10;ANsAAAAPAAAAZHJzL2Rvd25yZXYueG1sRE9Na8JAEL0L/Q/LFLw1uxUsmrpKKlqkF03a0uuQHZPQ&#10;7GzIrhr/vVsoeJvH+5zFarCtOFPvG8canhMFgrh0puFKw9fn9mkGwgdkg61j0nAlD6vlw2iBqXEX&#10;zulchErEEPYpaqhD6FIpfVmTRZ+4jjhyR9dbDBH2lTQ9XmK4beVEqRdpseHYUGNH65rK3+JkNRzy&#10;Yr5/+87z948j+R+Vqd0222g9fhyyVxCBhnAX/7t3Js6fwt8v8QC5v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7mOXfCAAAA2wAAAA8AAAAAAAAAAAAAAAAAlwIAAGRycy9kb3du&#10;cmV2LnhtbFBLBQYAAAAABAAEAPUAAACGAwAAAAA=&#10;" path="m54,0l815,,832,3,847,10,858,22,866,37,869,54,866,71,858,86,847,98,832,106,815,108,54,108,37,106,22,98,10,86,3,71,,54,3,37,10,22,22,10,37,3,54,0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_x0417__x043d__x0430__x0447__x043e__x043a__x0020__x0440__x0430__x0437__x0434__x0435__x043b__x0430__x0020__x00ab__x0426__x0435__x043b__x044c__x00bb__x0020__x0028__x0441__x0440__x0435__x0434__x043d__x044f__x044f__x0020__x0433__x043e__x0440__x0438__x0437_" o:spid="_x0000_s1029" alt="Значок раздела «Цель» (средняя горизонтальная линия)" style="position:absolute;left:64;top:82;width:46;height:6;visibility:visible;mso-wrap-style:square;v-text-anchor:top" coordsize="869,1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NKcAwQAA&#10;ANsAAAAPAAAAZHJzL2Rvd25yZXYueG1sRE9Na8JAEL0L/odlBG+6aw9So6tEqUV6qUkVr0N2TILZ&#10;2ZDdavz33UKht3m8z1ltetuIO3W+dqxhNlUgiAtnai41nL72k1cQPiAbbByThid52KyHgxUmxj04&#10;o3seShFD2CeooQqhTaT0RUUW/dS1xJG7us5iiLArpenwEcNtI1+UmkuLNceGClvaVVTc8m+r4Zjl&#10;i8/tOcveP67kLypVh336pvV41KdLEIH68C/+cx9MnD+H31/iAXL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jSnAMEAAADbAAAADwAAAAAAAAAAAAAAAACXAgAAZHJzL2Rvd25y&#10;ZXYueG1sUEsFBgAAAAAEAAQA9QAAAIUDAAAAAA==&#10;" path="m54,0l815,,832,2,847,10,858,22,866,37,869,54,866,71,858,86,847,98,832,105,815,108,54,108,37,105,22,98,10,86,3,71,,54,3,37,10,22,22,10,37,2,54,0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_x0417__x043d__x0430__x0447__x043e__x043a__x0020__x0440__x0430__x0437__x0434__x0435__x043b__x0430__x0020__x00ab__x0426__x0435__x043b__x044c__x00bb__x0020__x0028__x043d__x0438__x0436__x043d__x044f__x044f__x0020__x0433__x043e__x0440__x0438__x0437__x043e_" o:spid="_x0000_s1030" alt="Значок раздела «Цель» (нижняя горизонтальная линия)" style="position:absolute;left:64;top:103;width:46;height:5;visibility:visible;mso-wrap-style:square;v-text-anchor:top" coordsize="869,10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SlDUwwAA&#10;ANsAAAAPAAAAZHJzL2Rvd25yZXYueG1sRE9Na8JAEL0L/Q/LFLzVjR6sja4ipQVLEW3U0OOQnSah&#10;2dk1u9X4712h4G0e73Nmi8404kStry0rGA4SEMSF1TWXCva796cJCB+QNTaWScGFPCzmD70Zptqe&#10;+YtOWShFDGGfooIqBJdK6YuKDPqBdcSR+7GtwRBhW0rd4jmGm0aOkmQsDdYcGyp09FpR8Zv9GQUu&#10;Gx2+88/O0Pb4kruPfL1p3oJS/cduOQURqAt38b97peP8Z7j9Eg+Q8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SlDUwwAAANsAAAAPAAAAAAAAAAAAAAAAAJcCAABkcnMvZG93&#10;bnJldi54bWxQSwUGAAAAAAQABAD1AAAAhwMAAAAA&#10;" path="m54,0l815,,832,3,847,11,858,23,866,37,869,55,866,72,858,87,847,98,832,106,815,109,54,109,37,106,22,98,10,87,3,72,,55,3,37,10,23,22,11,37,3,54,0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7EC0336C" w14:textId="77777777" w:rsidR="000E24AC" w:rsidRPr="00565B06" w:rsidRDefault="005202A5" w:rsidP="007850D1">
            <w:pPr>
              <w:pStyle w:val="1"/>
              <w:outlineLvl w:val="0"/>
            </w:pPr>
            <w:sdt>
              <w:sdtPr>
                <w:alias w:val="Цель:"/>
                <w:tag w:val="Цель:"/>
                <w:id w:val="-376709012"/>
                <w:placeholder>
                  <w:docPart w:val="B35A5C43A276B24EBBA6135DBA338E71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565B06">
                  <w:rPr>
                    <w:lang w:bidi="ru-RU"/>
                  </w:rPr>
                  <w:t>Цель</w:t>
                </w:r>
              </w:sdtContent>
            </w:sdt>
          </w:p>
        </w:tc>
      </w:tr>
    </w:tbl>
    <w:p w14:paraId="3FD0DFEB" w14:textId="40624C06" w:rsidR="00A77B4D" w:rsidRPr="00B6077D" w:rsidRDefault="00035BD3" w:rsidP="007850D1">
      <w:pPr>
        <w:rPr>
          <w:sz w:val="26"/>
          <w:szCs w:val="26"/>
          <w:lang w:val="en-US"/>
        </w:rPr>
      </w:pPr>
      <w:r w:rsidRPr="00B6077D">
        <w:rPr>
          <w:sz w:val="26"/>
          <w:szCs w:val="26"/>
        </w:rPr>
        <w:t xml:space="preserve">Прохождение </w:t>
      </w:r>
      <w:r w:rsidR="00C70F5D" w:rsidRPr="00B6077D">
        <w:rPr>
          <w:sz w:val="26"/>
          <w:szCs w:val="26"/>
        </w:rPr>
        <w:t xml:space="preserve">образовательного курса </w:t>
      </w:r>
      <w:r w:rsidR="00913012" w:rsidRPr="00B6077D">
        <w:rPr>
          <w:sz w:val="26"/>
          <w:szCs w:val="26"/>
          <w:lang w:val="en-US"/>
        </w:rPr>
        <w:t xml:space="preserve">Frontend </w:t>
      </w:r>
      <w:r w:rsidR="00913012" w:rsidRPr="00B6077D">
        <w:rPr>
          <w:sz w:val="26"/>
          <w:szCs w:val="26"/>
        </w:rPr>
        <w:t xml:space="preserve">разработки </w:t>
      </w:r>
    </w:p>
    <w:tbl>
      <w:tblPr>
        <w:tblStyle w:val="a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«Образование»"/>
      </w:tblPr>
      <w:tblGrid>
        <w:gridCol w:w="728"/>
        <w:gridCol w:w="8683"/>
      </w:tblGrid>
      <w:tr w:rsidR="00A77B4D" w:rsidRPr="00565B06" w14:paraId="72B9CF27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B2B011A" w14:textId="77777777" w:rsidR="00A77B4D" w:rsidRPr="00565B06" w:rsidRDefault="00075B13" w:rsidP="00075B13">
            <w:pPr>
              <w:pStyle w:val="aff6"/>
            </w:pPr>
            <w:r w:rsidRPr="00565B06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276865EF" wp14:editId="6B1B3F90">
                      <wp:extent cx="274320" cy="274320"/>
                      <wp:effectExtent l="0" t="0" r="0" b="0"/>
                      <wp:docPr id="18" name="Значок раздела «Образование» (в круге)" descr="Значок раздела «Образование»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Значок раздела «Образование» (круг)" descr="Значок раздела «Образование» (круг)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Значок раздела «Образование» (знак)" descr="Значок раздела «Образование» (знак)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41B420" id="_x0417__x043d__x0430__x0447__x043e__x043a__x0020__x0440__x0430__x0437__x0434__x0435__x043b__x0430__x0020__x00ab__x041e__x0431__x0440__x0430__x0437__x043e__x0432__x0430__x043d__x0438__x0435__x00bb__x0020__x0028__x0432__x0020__x043a__x0440__x0443__x0433_" o:spid="_x0000_s1026" alt="Значок раздела «Образование»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">
                      <v:shape id="_x0417__x043d__x0430__x0447__x043e__x043a__x0020__x0440__x0430__x0437__x0434__x0435__x043b__x0430__x0020__x00ab__x041e__x0431__x0440__x0430__x0437__x043e__x0432__x0430__x043d__x0438__x0435__x00bb__x0020__x0028__x043a__x0440__x0443__x0433__x0029_" o:spid="_x0000_s1027" alt="Значок раздела «Образование» (круг)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iPmEwQAA&#10;ANsAAAAPAAAAZHJzL2Rvd25yZXYueG1sRE9LawIxEL4L/ocwQm81awtFt0YRQdiLpb7A3obNdLN1&#10;M1mSVNN/3xQK3ubje858mWwnruRD61jBZFyAIK6dbrlRcDxsHqcgQkTW2DkmBT8UYLkYDuZYanfj&#10;HV33sRE5hEOJCkyMfSllqA1ZDGPXE2fu03mLMUPfSO3xlsNtJ5+K4kVabDk3GOxpbai+7L+tgvdz&#10;labPJ+9l+nj72m4r01/MTqmHUVq9goiU4l387650nj+Dv1/yAXLx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Ij5hMEAAADbAAAADwAAAAAAAAAAAAAAAACXAgAAZHJzL2Rvd25y&#10;ZXYueG1sUEsFBgAAAAAEAAQA9QAAAIUD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_x0417__x043d__x0430__x0447__x043e__x043a__x0020__x0440__x0430__x0437__x0434__x0435__x043b__x0430__x0020__x00ab__x041e__x0431__x0440__x0430__x0437__x043e__x0432__x0430__x043d__x0438__x0435__x00bb__x0020__x0028__x0437__x043d__x0430__x043a__x0029_" o:spid="_x0000_s1028" alt="Значок раздела «Образование» (знак)" style="position:absolute;left:40;top:57;width:94;height:56;visibility:visible;mso-wrap-style:square;v-text-anchor:top" coordsize="1789,10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lSAwgAA&#10;ANsAAAAPAAAAZHJzL2Rvd25yZXYueG1sRE/Pa8IwFL4P/B/CE7ytqQ6cdI0igigexqZD2O3RvLXV&#10;5qUkme3615vDwOPH9ztf9aYRN3K+tqxgmqQgiAuray4VfJ22zwsQPiBrbCyTgj/ysFqOnnLMtO34&#10;k27HUIoYwj5DBVUIbSalLyoy6BPbEkfuxzqDIUJXSu2wi+GmkbM0nUuDNceGClvaVFRcj79GgXnf&#10;ufPrYcD99yVd1+Fl2H2cL0pNxv36DUSgPjzE/+69VjCL6+OX+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OSVIDCAAAA2wAAAA8AAAAAAAAAAAAAAAAAlwIAAGRycy9kb3du&#10;cmV2LnhtbFBLBQYAAAAABAAEAPUAAACGAwAAAAA=&#10;" path="m123,777l118,779,112,786,104,798,95,813,87,832,80,855,75,881,166,881,162,852,155,828,148,809,140,793,133,783,127,778,123,777xm1400,502l1252,549,1107,594,962,636,932,642,900,645,868,643,838,637,693,594,548,549,401,503,400,509,400,520,400,538,399,560,399,585,398,613,398,643,397,673,397,702,397,730,397,756,397,778,396,795,396,809,396,815,398,838,400,857,404,874,410,887,419,898,432,907,448,914,503,931,554,946,600,959,644,971,685,981,723,989,759,996,793,1001,827,1004,861,1006,894,1006,929,1004,964,1000,1001,995,1041,988,1083,979,1128,968,1178,956,1231,941,1289,925,1352,907,1362,903,1372,896,1382,886,1390,876,1395,865,1398,855,1400,739,1400,622,1400,502xm898,74l864,75,831,78,800,83,772,90,735,100,696,111,655,123,611,136,566,150,521,164,475,178,430,193,385,207,342,221,301,235,261,249,224,261,191,272,161,283,135,291,115,299,99,305,92,309,90,313,90,318,92,323,94,325,109,330,129,337,154,346,183,356,216,367,252,379,291,391,332,405,375,419,419,433,465,447,510,462,556,476,601,490,646,503,688,516,729,528,767,538,802,548,840,556,880,560,921,560,961,555,1000,547,1032,538,1066,529,1103,518,1142,507,1183,495,1225,482,1267,469,1310,456,1353,443,1395,430,1436,417,1476,405,1515,392,1551,381,1585,370,1616,360,1644,351,1668,343,1688,337,1704,332,1715,328,1721,326,1723,322,1724,319,1724,316,1722,313,1721,310,1713,308,1702,304,1686,298,1665,292,1641,284,1612,274,1581,264,1546,253,1509,241,1470,229,1430,216,1388,203,1345,190,1302,177,1259,163,1217,150,1175,138,1133,126,1094,114,1057,104,1022,94,990,85,962,79,930,76,898,74xm877,0l922,1,964,6,1004,15,1035,23,1070,33,1106,44,1145,55,1186,67,1227,80,1269,92,1311,105,1353,118,1394,131,1435,144,1474,157,1512,169,1548,180,1581,191,1611,200,1638,209,1661,216,1680,223,1694,227,1704,231,1708,232,1727,239,1743,248,1758,257,1771,268,1780,282,1787,297,1789,316,1788,333,1785,348,1779,361,1770,372,1758,382,1740,392,1716,401,1651,423,1585,445,1519,464,1502,469,1489,476,1480,485,1473,496,1470,511,1469,528,1471,845,1471,862,1469,879,1465,895,1458,910,1448,924,1434,938,1416,950,1394,961,1366,971,1303,989,1245,1006,1193,1021,1144,1034,1099,1046,1058,1056,1020,1064,984,1070,950,1075,917,1078,885,1079,854,1078,822,1076,789,1072,755,1067,719,1059,681,1050,641,1040,596,1027,548,1013,495,998,438,980,411,970,387,957,367,941,351,922,339,900,332,875,328,846,329,814,329,810,329,800,329,783,329,763,329,739,329,713,330,686,330,658,330,631,331,605,331,581,332,562,332,546,332,536,332,533,331,514,328,498,321,486,310,477,296,469,279,464,242,454,201,441,156,428,156,449,156,473,157,498,157,523,157,548,157,571,157,592,158,610,158,623,158,632,158,635,160,650,164,664,171,679,178,693,185,706,191,717,197,725,200,730,220,772,233,815,240,859,243,904,241,951,197,951,149,951,2,951,1,920,,888,2,857,6,825,14,793,27,763,45,733,58,714,69,697,76,679,82,658,85,634,85,631,85,621,85,606,85,588,85,566,85,544,85,520,85,499,85,478,85,462,85,449,85,442,84,433,82,423,79,413,73,403,64,395,46,384,32,371,21,357,14,341,11,324,14,304,21,287,31,272,45,259,60,248,77,239,93,232,121,223,154,212,191,199,231,186,274,172,319,157,366,141,414,126,463,110,510,95,557,81,602,67,646,53,686,41,722,31,754,22,781,15,830,5,877,0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BD62E44" w14:textId="77777777" w:rsidR="00A77B4D" w:rsidRPr="00565B06" w:rsidRDefault="005202A5" w:rsidP="002146F8">
            <w:pPr>
              <w:pStyle w:val="1"/>
              <w:outlineLvl w:val="0"/>
            </w:pPr>
            <w:sdt>
              <w:sdtPr>
                <w:alias w:val="Образование:"/>
                <w:tag w:val="Образование:"/>
                <w:id w:val="1586649636"/>
                <w:placeholder>
                  <w:docPart w:val="F00B4D9A04FCBB4EA8B49E2137FCC5CD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rPr>
                    <w:lang w:bidi="ru-RU"/>
                  </w:rPr>
                  <w:t>Образование</w:t>
                </w:r>
              </w:sdtContent>
            </w:sdt>
          </w:p>
        </w:tc>
      </w:tr>
    </w:tbl>
    <w:p w14:paraId="5D4CECF3" w14:textId="5B878873" w:rsidR="007C0E0E" w:rsidRPr="00B6077D" w:rsidRDefault="0085196E" w:rsidP="00B47E1E">
      <w:pPr>
        <w:pStyle w:val="2"/>
        <w:rPr>
          <w:sz w:val="28"/>
          <w:szCs w:val="28"/>
        </w:rPr>
      </w:pPr>
      <w:r w:rsidRPr="00B6077D">
        <w:rPr>
          <w:sz w:val="28"/>
          <w:szCs w:val="28"/>
        </w:rPr>
        <w:t>Бакалавр</w:t>
      </w:r>
      <w:r w:rsidR="007C0E0E" w:rsidRPr="00B6077D">
        <w:rPr>
          <w:sz w:val="28"/>
          <w:szCs w:val="28"/>
          <w:lang w:bidi="ru-RU"/>
        </w:rPr>
        <w:t xml:space="preserve"> | </w:t>
      </w:r>
      <w:r w:rsidRPr="00B6077D">
        <w:rPr>
          <w:rStyle w:val="af2"/>
          <w:sz w:val="28"/>
          <w:szCs w:val="28"/>
          <w:lang w:bidi="ru-RU"/>
        </w:rPr>
        <w:t>Н</w:t>
      </w:r>
      <w:r w:rsidRPr="00B6077D">
        <w:rPr>
          <w:rStyle w:val="af2"/>
          <w:iCs w:val="0"/>
          <w:sz w:val="28"/>
          <w:szCs w:val="28"/>
          <w:lang w:bidi="ru-RU"/>
        </w:rPr>
        <w:t>ациональный исследовательский университет</w:t>
      </w:r>
      <w:r w:rsidRPr="00B6077D">
        <w:rPr>
          <w:rFonts w:ascii="Helvetica" w:eastAsia="Times New Roman" w:hAnsi="Helvetica" w:cs="Times New Roman"/>
          <w:iCs/>
          <w:color w:val="000000"/>
          <w:sz w:val="28"/>
          <w:szCs w:val="28"/>
          <w:lang w:eastAsia="ru-RU"/>
        </w:rPr>
        <w:t xml:space="preserve"> </w:t>
      </w:r>
      <w:r w:rsidRPr="00B6077D">
        <w:rPr>
          <w:rStyle w:val="af2"/>
          <w:sz w:val="28"/>
          <w:szCs w:val="28"/>
          <w:lang w:bidi="ru-RU"/>
        </w:rPr>
        <w:t xml:space="preserve">«МИЭТ» </w:t>
      </w:r>
    </w:p>
    <w:p w14:paraId="6B2B01C3" w14:textId="73E301BB" w:rsidR="007C0E0E" w:rsidRPr="00B6077D" w:rsidRDefault="00532061" w:rsidP="004F199F">
      <w:pPr>
        <w:pStyle w:val="3"/>
        <w:rPr>
          <w:sz w:val="26"/>
          <w:szCs w:val="26"/>
        </w:rPr>
      </w:pPr>
      <w:r w:rsidRPr="00B6077D">
        <w:rPr>
          <w:sz w:val="26"/>
          <w:szCs w:val="26"/>
        </w:rPr>
        <w:t xml:space="preserve">2014 – </w:t>
      </w:r>
      <w:r w:rsidR="0085196E" w:rsidRPr="00B6077D">
        <w:rPr>
          <w:sz w:val="26"/>
          <w:szCs w:val="26"/>
        </w:rPr>
        <w:t>2018</w:t>
      </w:r>
    </w:p>
    <w:p w14:paraId="6BEF8DB9" w14:textId="4675E47E" w:rsidR="000E24AC" w:rsidRPr="00B6077D" w:rsidRDefault="0085196E" w:rsidP="007850D1">
      <w:pPr>
        <w:rPr>
          <w:sz w:val="26"/>
          <w:szCs w:val="26"/>
        </w:rPr>
      </w:pPr>
      <w:r w:rsidRPr="00B6077D">
        <w:rPr>
          <w:sz w:val="26"/>
          <w:szCs w:val="26"/>
        </w:rPr>
        <w:t>Факультет Прикладных информационных технологий</w:t>
      </w:r>
    </w:p>
    <w:p w14:paraId="601CE405" w14:textId="49E94225" w:rsidR="007C0E0E" w:rsidRPr="00B6077D" w:rsidRDefault="0085196E" w:rsidP="00B47E1E">
      <w:pPr>
        <w:pStyle w:val="2"/>
        <w:rPr>
          <w:sz w:val="28"/>
          <w:szCs w:val="28"/>
        </w:rPr>
      </w:pPr>
      <w:r w:rsidRPr="00B6077D">
        <w:rPr>
          <w:sz w:val="28"/>
          <w:szCs w:val="28"/>
        </w:rPr>
        <w:t>Магистр</w:t>
      </w:r>
      <w:r w:rsidR="007C0E0E" w:rsidRPr="00B6077D">
        <w:rPr>
          <w:sz w:val="28"/>
          <w:szCs w:val="28"/>
          <w:lang w:bidi="ru-RU"/>
        </w:rPr>
        <w:t xml:space="preserve"> | </w:t>
      </w:r>
      <w:r w:rsidRPr="00B6077D">
        <w:rPr>
          <w:rStyle w:val="af2"/>
          <w:sz w:val="28"/>
          <w:szCs w:val="28"/>
          <w:lang w:bidi="ru-RU"/>
        </w:rPr>
        <w:t>Н</w:t>
      </w:r>
      <w:r w:rsidRPr="00B6077D">
        <w:rPr>
          <w:rStyle w:val="af2"/>
          <w:iCs w:val="0"/>
          <w:sz w:val="28"/>
          <w:szCs w:val="28"/>
          <w:lang w:bidi="ru-RU"/>
        </w:rPr>
        <w:t>ациональный исследовательский университет</w:t>
      </w:r>
      <w:r w:rsidRPr="00B6077D">
        <w:rPr>
          <w:rFonts w:ascii="Helvetica" w:eastAsia="Times New Roman" w:hAnsi="Helvetica" w:cs="Times New Roman"/>
          <w:iCs/>
          <w:color w:val="000000"/>
          <w:sz w:val="28"/>
          <w:szCs w:val="28"/>
          <w:lang w:eastAsia="ru-RU"/>
        </w:rPr>
        <w:t xml:space="preserve"> </w:t>
      </w:r>
      <w:r w:rsidRPr="00B6077D">
        <w:rPr>
          <w:rStyle w:val="af2"/>
          <w:sz w:val="28"/>
          <w:szCs w:val="28"/>
          <w:lang w:bidi="ru-RU"/>
        </w:rPr>
        <w:t>«МИЭТ»</w:t>
      </w:r>
    </w:p>
    <w:p w14:paraId="4F6490B9" w14:textId="06CD09C4" w:rsidR="007C0E0E" w:rsidRPr="00B6077D" w:rsidRDefault="0085196E" w:rsidP="004F199F">
      <w:pPr>
        <w:pStyle w:val="3"/>
        <w:rPr>
          <w:sz w:val="26"/>
          <w:szCs w:val="26"/>
        </w:rPr>
      </w:pPr>
      <w:r w:rsidRPr="00B6077D">
        <w:rPr>
          <w:sz w:val="26"/>
          <w:szCs w:val="26"/>
        </w:rPr>
        <w:t xml:space="preserve">2018 – 2020 </w:t>
      </w:r>
    </w:p>
    <w:p w14:paraId="27446D4A" w14:textId="0666E6BE" w:rsidR="0085196E" w:rsidRPr="00B6077D" w:rsidRDefault="0085196E" w:rsidP="007C0E0E">
      <w:pPr>
        <w:rPr>
          <w:sz w:val="26"/>
          <w:szCs w:val="26"/>
        </w:rPr>
      </w:pPr>
      <w:r w:rsidRPr="00B6077D">
        <w:rPr>
          <w:sz w:val="26"/>
          <w:szCs w:val="26"/>
        </w:rPr>
        <w:t xml:space="preserve">Факультет </w:t>
      </w:r>
      <w:r w:rsidR="00035BD3" w:rsidRPr="00B6077D">
        <w:rPr>
          <w:sz w:val="26"/>
          <w:szCs w:val="26"/>
        </w:rPr>
        <w:t>Микроприборов и технической кибернетики</w:t>
      </w:r>
    </w:p>
    <w:tbl>
      <w:tblPr>
        <w:tblStyle w:val="a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«Опыт работы»"/>
      </w:tblPr>
      <w:tblGrid>
        <w:gridCol w:w="728"/>
        <w:gridCol w:w="8683"/>
      </w:tblGrid>
      <w:tr w:rsidR="005E088C" w:rsidRPr="00565B06" w14:paraId="407A258C" w14:textId="77777777" w:rsidTr="0085196E">
        <w:trPr>
          <w:trHeight w:val="636"/>
        </w:trPr>
        <w:tc>
          <w:tcPr>
            <w:tcW w:w="720" w:type="dxa"/>
            <w:tcMar>
              <w:right w:w="216" w:type="dxa"/>
            </w:tcMar>
            <w:vAlign w:val="bottom"/>
          </w:tcPr>
          <w:p w14:paraId="01B5429D" w14:textId="77777777" w:rsidR="005E088C" w:rsidRPr="00565B06" w:rsidRDefault="00075B13" w:rsidP="00075B13">
            <w:pPr>
              <w:pStyle w:val="aff6"/>
            </w:pPr>
            <w:r w:rsidRPr="00565B06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0F626AEE" wp14:editId="4DACEA6D">
                      <wp:extent cx="274320" cy="274320"/>
                      <wp:effectExtent l="0" t="0" r="0" b="0"/>
                      <wp:docPr id="21" name="Значок раздела «Опыт работы» (в круге)" descr="Значок раздела «Опыт работы»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Значок раздела «Опыт работы» (круг)" descr="Значок раздела «Опыт работы» (круг)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Значок раздела «Опыт работы» (знак)" descr="Значок раздела «Опыт работы» (знак)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59BBFE" id="_x0417__x043d__x0430__x0447__x043e__x043a__x0020__x0440__x0430__x0437__x0434__x0435__x043b__x0430__x0020__x00ab__x041e__x043f__x044b__x0442__x0020__x0440__x0430__x0431__x043e__x0442__x044b__x00bb__x0020__x0028__x0432__x0020__x043a__x0440__x0443__x0433_" o:spid="_x0000_s1026" alt="Значок раздела «Опыт работы»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">
                      <v:shape id="_x0417__x043d__x0430__x0447__x043e__x043a__x0020__x0440__x0430__x0437__x0434__x0435__x043b__x0430__x0020__x00ab__x041e__x043f__x044b__x0442__x0020__x0440__x0430__x0431__x043e__x0442__x044b__x00bb__x0020__x0028__x043a__x0440__x0443__x0433__x0029_" o:spid="_x0000_s1027" alt="Значок раздела «Опыт работы» (круг)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QKFIwwAA&#10;ANsAAAAPAAAAZHJzL2Rvd25yZXYueG1sRI9BawIxFITvhf6H8ITeatYtFNkaRYTCXixqLbS3x+a5&#10;Wd28LEmq8d83gtDjMDPfMLNFsr04kw+dYwWTcQGCuHG641bB/vP9eQoiRGSNvWNScKUAi/njwwwr&#10;7S68pfMutiJDOFSowMQ4VFKGxpDFMHYDcfYOzluMWfpWao+XDLe9LIviVVrsOC8YHGhlqDntfq2C&#10;zXedpi9f3sv083Fcr2sznMxWqadRWr6BiJTif/jerrWCsoTbl/wD5P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4QKFIwwAAANsAAAAPAAAAAAAAAAAAAAAAAJcCAABkcnMvZG93&#10;bnJldi54bWxQSwUGAAAAAAQABAD1AAAAhwMAAAAA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_x0417__x043d__x0430__x0447__x043e__x043a__x0020__x0440__x0430__x0437__x0434__x0435__x043b__x0430__x0020__x00ab__x041e__x043f__x044b__x0442__x0020__x0440__x0430__x0431__x043e__x0442__x044b__x00bb__x0020__x0028__x0437__x043d__x0430__x043a__x0029_" o:spid="_x0000_s1028" alt="Значок раздела «Опыт работы» (знак)" style="position:absolute;left:50;top:51;width:74;height:59;visibility:visible;mso-wrap-style:square;v-text-anchor:top" coordsize="1395,11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drMRwwAA&#10;ANsAAAAPAAAAZHJzL2Rvd25yZXYueG1sRI9BawIxFITvBf9DeII3zVaxltUopaJ47arF4yN53Wy7&#10;eVk2UVd/fVMQehxm5htmsepcLS7UhsqzgudRBoJYe1NxqeCw3wxfQYSIbLD2TApuFGC17D0tMDf+&#10;yh90KWIpEoRDjgpsjE0uZdCWHIaRb4iT9+VbhzHJtpSmxWuCu1qOs+xFOqw4LVhs6N2S/inOTsH6&#10;8zTB9fe20BrtYervx9nNbZQa9Lu3OYhIXfwPP9o7o2A8gb8v6QfI5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2drMRwwAAANsAAAAPAAAAAAAAAAAAAAAAAJcCAABkcnMvZG93&#10;bnJldi54bWxQSwUGAAAAAAQABAD1AAAAhwMAAAAA&#10;" path="m79,655l79,1000,81,1010,87,1018,97,1023,107,1025,1288,1025,1299,1023,1308,1018,1314,1010,1316,1000,1316,655,1301,667,1288,675,1276,681,1263,685,1234,690,1205,691,815,691,815,756,812,770,803,781,791,789,776,792,632,792,617,789,605,781,596,770,593,756,593,691,203,691,174,690,145,685,133,681,119,675,104,668,91,661,79,655xm1293,287l109,288,98,290,89,295,83,304,80,313,79,502,82,523,88,542,99,559,112,574,122,580,135,586,148,591,160,595,181,601,203,603,593,603,593,538,596,525,605,513,617,505,632,502,776,502,791,505,803,513,812,525,815,538,815,603,1205,603,1227,601,1248,595,1267,586,1284,574,1297,559,1307,542,1314,523,1316,502,1322,311,1319,302,1313,294,1304,288,1293,287xm510,80l510,201,900,201,900,80,510,80xm520,0l888,,907,1,925,6,941,14,954,25,966,38,975,52,981,68,983,85,983,201,1269,201,1295,203,1317,208,1336,216,1352,226,1365,239,1376,253,1385,270,1390,287,1394,306,1395,326,1395,980,1393,1006,1387,1029,1378,1049,1366,1066,1351,1080,1333,1091,1314,1099,1292,1104,1269,1106,135,1106,104,1105,79,1101,57,1094,40,1085,26,1073,15,1059,7,1042,3,1024,,1003,,980,,326,2,306,6,287,12,269,20,252,31,238,45,225,62,215,82,207,107,203,135,201,426,201,426,85,428,68,433,52,442,38,454,25,467,14,483,6,501,1,520,0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1C93EC7" w14:textId="77777777" w:rsidR="005E088C" w:rsidRPr="00565B06" w:rsidRDefault="005202A5" w:rsidP="0004158B">
            <w:pPr>
              <w:pStyle w:val="1"/>
              <w:outlineLvl w:val="0"/>
            </w:pPr>
            <w:sdt>
              <w:sdtPr>
                <w:alias w:val="Опыт Работы:"/>
                <w:tag w:val="Опыт Работы:"/>
                <w:id w:val="-2131392780"/>
                <w:placeholder>
                  <w:docPart w:val="5F60ACE90C44EB45B4E003B94DF8724C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rPr>
                    <w:lang w:bidi="ru-RU"/>
                  </w:rPr>
                  <w:t>Опыт работы</w:t>
                </w:r>
              </w:sdtContent>
            </w:sdt>
          </w:p>
        </w:tc>
      </w:tr>
    </w:tbl>
    <w:p w14:paraId="28FF40C1" w14:textId="769FAEA9" w:rsidR="005E088C" w:rsidRPr="00B6077D" w:rsidRDefault="0085196E" w:rsidP="00B47E1E">
      <w:pPr>
        <w:pStyle w:val="2"/>
        <w:rPr>
          <w:sz w:val="28"/>
          <w:szCs w:val="28"/>
        </w:rPr>
      </w:pPr>
      <w:r w:rsidRPr="00B6077D">
        <w:rPr>
          <w:sz w:val="28"/>
          <w:szCs w:val="28"/>
        </w:rPr>
        <w:t>Старший техник-программист</w:t>
      </w:r>
      <w:r w:rsidR="005E088C" w:rsidRPr="00B6077D">
        <w:rPr>
          <w:sz w:val="28"/>
          <w:szCs w:val="28"/>
          <w:lang w:bidi="ru-RU"/>
        </w:rPr>
        <w:t xml:space="preserve"> | </w:t>
      </w:r>
      <w:r w:rsidRPr="00B6077D">
        <w:rPr>
          <w:rFonts w:ascii="Arial" w:eastAsia="Times New Roman" w:hAnsi="Arial" w:cs="Arial"/>
          <w:color w:val="545454"/>
          <w:sz w:val="28"/>
          <w:szCs w:val="28"/>
          <w:shd w:val="clear" w:color="auto" w:fill="FFFFFF"/>
          <w:lang w:eastAsia="ru-RU"/>
        </w:rPr>
        <w:t>АО «НИИ «</w:t>
      </w:r>
      <w:r w:rsidRPr="00B6077D">
        <w:rPr>
          <w:rFonts w:ascii="Arial" w:eastAsia="Times New Roman" w:hAnsi="Arial" w:cs="Arial"/>
          <w:bCs/>
          <w:color w:val="6A6A6A"/>
          <w:sz w:val="28"/>
          <w:szCs w:val="28"/>
          <w:lang w:eastAsia="ru-RU"/>
        </w:rPr>
        <w:t>Субмикрон</w:t>
      </w:r>
      <w:r w:rsidRPr="00B6077D">
        <w:rPr>
          <w:rFonts w:ascii="Arial" w:eastAsia="Times New Roman" w:hAnsi="Arial" w:cs="Arial"/>
          <w:color w:val="545454"/>
          <w:sz w:val="28"/>
          <w:szCs w:val="28"/>
          <w:shd w:val="clear" w:color="auto" w:fill="FFFFFF"/>
          <w:lang w:eastAsia="ru-RU"/>
        </w:rPr>
        <w:t xml:space="preserve">» </w:t>
      </w:r>
    </w:p>
    <w:p w14:paraId="6363FE3C" w14:textId="257FB1B9" w:rsidR="005E088C" w:rsidRPr="00B6077D" w:rsidRDefault="0085196E" w:rsidP="004F199F">
      <w:pPr>
        <w:pStyle w:val="3"/>
        <w:rPr>
          <w:sz w:val="26"/>
          <w:szCs w:val="26"/>
        </w:rPr>
      </w:pPr>
      <w:r w:rsidRPr="00B6077D">
        <w:rPr>
          <w:sz w:val="26"/>
          <w:szCs w:val="26"/>
        </w:rPr>
        <w:t>04.2017 – 06.2018</w:t>
      </w:r>
    </w:p>
    <w:p w14:paraId="02DB9520" w14:textId="6B8643C0" w:rsidR="0085196E" w:rsidRPr="00B6077D" w:rsidRDefault="0085196E" w:rsidP="0085196E">
      <w:pPr>
        <w:pStyle w:val="2"/>
        <w:rPr>
          <w:sz w:val="28"/>
          <w:szCs w:val="28"/>
        </w:rPr>
      </w:pPr>
      <w:r w:rsidRPr="00B6077D">
        <w:rPr>
          <w:sz w:val="28"/>
          <w:szCs w:val="28"/>
        </w:rPr>
        <w:t>Инженер-программист</w:t>
      </w:r>
      <w:r w:rsidRPr="00B6077D">
        <w:rPr>
          <w:sz w:val="28"/>
          <w:szCs w:val="28"/>
          <w:lang w:bidi="ru-RU"/>
        </w:rPr>
        <w:t xml:space="preserve"> | </w:t>
      </w:r>
      <w:r w:rsidRPr="00B6077D">
        <w:rPr>
          <w:rFonts w:ascii="Arial" w:eastAsia="Times New Roman" w:hAnsi="Arial" w:cs="Arial"/>
          <w:color w:val="545454"/>
          <w:sz w:val="28"/>
          <w:szCs w:val="28"/>
          <w:shd w:val="clear" w:color="auto" w:fill="FFFFFF"/>
          <w:lang w:eastAsia="ru-RU"/>
        </w:rPr>
        <w:t>АО «НИИ «</w:t>
      </w:r>
      <w:r w:rsidRPr="00B6077D">
        <w:rPr>
          <w:rFonts w:ascii="Arial" w:eastAsia="Times New Roman" w:hAnsi="Arial" w:cs="Arial"/>
          <w:bCs/>
          <w:color w:val="6A6A6A"/>
          <w:sz w:val="28"/>
          <w:szCs w:val="28"/>
          <w:lang w:eastAsia="ru-RU"/>
        </w:rPr>
        <w:t>Субмикрон</w:t>
      </w:r>
      <w:r w:rsidRPr="00B6077D">
        <w:rPr>
          <w:rFonts w:ascii="Arial" w:eastAsia="Times New Roman" w:hAnsi="Arial" w:cs="Arial"/>
          <w:color w:val="545454"/>
          <w:sz w:val="28"/>
          <w:szCs w:val="28"/>
          <w:shd w:val="clear" w:color="auto" w:fill="FFFFFF"/>
          <w:lang w:eastAsia="ru-RU"/>
        </w:rPr>
        <w:t xml:space="preserve">» </w:t>
      </w:r>
    </w:p>
    <w:p w14:paraId="3B6131B0" w14:textId="6CAE2154" w:rsidR="007A0C4E" w:rsidRPr="00B6077D" w:rsidRDefault="0085196E" w:rsidP="00913012">
      <w:pPr>
        <w:pStyle w:val="3"/>
        <w:rPr>
          <w:sz w:val="26"/>
          <w:szCs w:val="26"/>
        </w:rPr>
      </w:pPr>
      <w:r w:rsidRPr="00B6077D">
        <w:rPr>
          <w:sz w:val="26"/>
          <w:szCs w:val="26"/>
        </w:rPr>
        <w:t xml:space="preserve">07.2018 – </w:t>
      </w:r>
      <w:r w:rsidRPr="00B6077D">
        <w:rPr>
          <w:rFonts w:asciiTheme="minorHAnsi" w:eastAsiaTheme="minorHAnsi" w:hAnsiTheme="minorHAnsi" w:cstheme="minorBidi"/>
          <w:caps w:val="0"/>
          <w:sz w:val="30"/>
          <w:szCs w:val="30"/>
          <w:lang w:bidi="ru-RU"/>
        </w:rPr>
        <w:t>по настоящее время</w:t>
      </w:r>
    </w:p>
    <w:tbl>
      <w:tblPr>
        <w:tblStyle w:val="a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В верхней таблице есть заголовок «Навыки», во второй таблице приведен список навыков, а в нижней таблице — описание деятельности"/>
      </w:tblPr>
      <w:tblGrid>
        <w:gridCol w:w="728"/>
        <w:gridCol w:w="8683"/>
      </w:tblGrid>
      <w:tr w:rsidR="00143224" w:rsidRPr="00565B06" w14:paraId="39AF4337" w14:textId="77777777" w:rsidTr="00C70F5D">
        <w:trPr>
          <w:trHeight w:val="636"/>
        </w:trPr>
        <w:tc>
          <w:tcPr>
            <w:tcW w:w="720" w:type="dxa"/>
            <w:tcMar>
              <w:right w:w="216" w:type="dxa"/>
            </w:tcMar>
            <w:vAlign w:val="bottom"/>
          </w:tcPr>
          <w:p w14:paraId="3407BC88" w14:textId="77777777" w:rsidR="00143224" w:rsidRPr="00565B06" w:rsidRDefault="00075B13" w:rsidP="00075B13">
            <w:pPr>
              <w:pStyle w:val="aff6"/>
            </w:pPr>
            <w:r w:rsidRPr="00565B06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7DAA39C0" wp14:editId="06767902">
                      <wp:extent cx="274320" cy="274320"/>
                      <wp:effectExtent l="0" t="0" r="0" b="0"/>
                      <wp:docPr id="24" name="Значок раздела «Навыки» (в круге)" descr="Значок раздела «Навыки»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Значок раздела «Навыки» (круг)" descr="Значок раздела «Навыки» (круг)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Значок раздела «Навыки» (знак, часть 1)" descr="Значок раздела «Навыки» (знак, часть 1)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Значок раздела «Навыки» (знак, часть 2)" descr="Значок раздела «Навыки» (знак, часть 2)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Значок раздела «Навыки» (знак, часть 3)" descr="Значок раздела «Навыки» (знак, часть 3)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Значок раздела «Навыки» (знак, часть 4)" descr="Значок раздела «Навыки» (знак, часть 4)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F366AD" id="_x0417__x043d__x0430__x0447__x043e__x043a__x0020__x0440__x0430__x0437__x0434__x0435__x043b__x0430__x0020__x00ab__x041d__x0430__x0432__x044b__x043a__x0438__x00bb__x0020__x0028__x0432__x0020__x043a__x0440__x0443__x0433__x0435__x0029_" o:spid="_x0000_s1026" alt="Значок раздела «Навыки»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">
                      <v:shape id="_x0417__x043d__x0430__x0447__x043e__x043a__x0020__x0440__x0430__x0437__x0434__x0435__x043b__x0430__x0020__x00ab__x041d__x0430__x0432__x044b__x043a__x0438__x00bb__x0020__x0028__x043a__x0440__x0443__x0433__x0029_" o:spid="_x0000_s1027" alt="Значок раздела «Навыки» (круг)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qTk8xAAA&#10;ANsAAAAPAAAAZHJzL2Rvd25yZXYueG1sRI9BawIxFITvBf9DeIK3mtVika1RRBD2olRbwd4em9fN&#10;1s3LkqSa/ntTKPQ4zMw3zGKVbCeu5EPrWMFkXIAgrp1uuVHw/rZ9nIMIEVlj55gU/FCA1XLwsMBS&#10;uxsf6HqMjcgQDiUqMDH2pZShNmQxjF1PnL1P5y3GLH0jtcdbhttOToviWVpsOS8Y7GljqL4cv62C&#10;13OV5k8n72X62H/tdpXpL+ag1GiY1i8gIqX4H/5rV1rBdAa/X/IPkM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6k5PMQAAADbAAAADwAAAAAAAAAAAAAAAACXAgAAZHJzL2Rv&#10;d25yZXYueG1sUEsFBgAAAAAEAAQA9QAAAIgD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_x0417__x043d__x0430__x0447__x043e__x043a__x0020__x0440__x0430__x0437__x0434__x0435__x043b__x0430__x0020__x00ab__x041d__x0430__x0432__x044b__x043a__x0438__x00bb__x0020__x0028__x0437__x043d__x0430__x043a__x002c__x0020__x0447__x0430__x0441__x0442__x044c_" o:spid="_x0000_s1028" alt="Значок раздела «Навыки» (знак, часть 1)" style="position:absolute;left:109;top:111;width:4;height:4;visibility:visible;mso-wrap-style:square;v-text-anchor:top" coordsize="70,7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O1qNwgAA&#10;ANsAAAAPAAAAZHJzL2Rvd25yZXYueG1sRI9Bi8IwFITvC/6H8ARva2oPRapRVBC8qd0FPT6bZ1ts&#10;XmoTa91fvxEW9jjMzDfMfNmbWnTUusqygsk4AkGcW11xoeD7a/s5BeE8ssbaMil4kYPlYvAxx1Tb&#10;Jx+py3whAoRdigpK75tUSpeXZNCNbUMcvKttDfog20LqFp8BbmoZR1EiDVYcFkpsaFNSfsseRsHh&#10;jOssv0Q3d7pz8hNX+9N12yk1GvarGQhPvf8P/7V3WkGcwPtL+AFy8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o7Wo3CAAAA2wAAAA8AAAAAAAAAAAAAAAAAlwIAAGRycy9kb3du&#10;cmV2LnhtbFBLBQYAAAAABAAEAPUAAACGAwAAAAA=&#10;" path="m35,0l49,2,60,10,67,21,70,35,67,48,60,60,49,67,35,70,21,67,10,60,3,48,,35,3,21,10,10,21,2,35,0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_x0417__x043d__x0430__x0447__x043e__x043a__x0020__x0440__x0430__x0437__x0434__x0435__x043b__x0430__x0020__x00ab__x041d__x0430__x0432__x044b__x043a__x0438__x00bb__x0020__x0028__x0437__x043d__x0430__x043a__x002c__x0020__x0447__x0430__x0441__x0442__x044c_" o:spid="_x0000_s1029" alt="Значок раздела «Навыки» (знак, часть 2)" style="position:absolute;left:49;top:51;width:72;height:71;visibility:visible;mso-wrap-style:square;v-text-anchor:top" coordsize="1362,135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cjlXvgAA&#10;ANsAAAAPAAAAZHJzL2Rvd25yZXYueG1sRI/NCsIwEITvgu8QVvCmqT+IVKOoIOjRWvC6NGtbbDal&#10;iVp9eiMIHoeZ+YZZrltTiQc1rrSsYDSMQBBnVpecK0jP+8EchPPIGivLpOBFDtarbmeJsbZPPtEj&#10;8bkIEHYxKii8r2MpXVaQQTe0NXHwrrYx6INscqkbfAa4qeQ4imbSYMlhocCadgVlt+RuFFjaI7+z&#10;l04ux5HTs4PdbtOpUv1eu1mA8NT6f/jXPmgF0wl8v4Qf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3I5V74AAADbAAAADwAAAAAAAAAAAAAAAACXAgAAZHJzL2Rvd25yZXYu&#10;eG1sUEsFBgAAAAAEAAQA9QAAAIIDAAAAAA==&#10;" path="m342,68l400,128,424,155,444,181,457,205,465,229,468,252,467,274,461,296,450,319,435,341,417,366,395,390,370,416,342,439,314,456,285,466,256,470,232,467,209,461,188,452,169,441,151,429,136,416,122,403,70,352,76,383,87,413,101,442,121,471,144,496,170,517,198,534,228,545,259,552,301,558,341,569,379,583,415,601,450,624,484,650,517,681,685,852,855,1022,1026,1189,1068,1230,1091,1251,1113,1267,1135,1279,1155,1286,1175,1288,1198,1285,1221,1276,1245,1260,1258,1249,1271,1235,1282,1219,1290,1201,1294,1180,1292,1156,1284,1131,1270,1106,1249,1082,1108,939,965,796,804,635,645,473,627,453,609,428,593,400,579,369,570,334,566,300,562,263,553,228,540,195,522,165,500,139,474,116,445,97,412,83,378,73,342,68xm327,0l368,3,407,10,445,22,480,39,512,60,541,84,567,112,589,144,607,179,620,216,629,256,633,298,636,321,642,343,652,367,664,389,678,409,693,426,894,629,1097,831,1298,1035,1322,1063,1341,1092,1353,1122,1360,1152,1362,1182,1357,1211,1348,1239,1332,1265,1312,1291,1286,1314,1259,1332,1231,1345,1203,1353,1175,1356,1145,1353,1114,1343,1083,1328,1052,1306,1020,1278,835,1097,651,914,468,729,442,703,413,681,385,662,355,646,323,634,289,625,252,619,214,611,178,599,145,581,114,560,86,534,62,505,41,474,24,440,12,404,4,366,,327,2,289,9,250,22,212,72,260,121,307,169,353,188,371,206,385,223,394,240,400,256,402,272,400,289,393,306,383,323,368,345,344,363,325,378,307,389,291,396,276,400,263,400,249,397,236,391,222,381,208,368,192,352,175,303,125,254,75,204,23,246,10,287,3,327,0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_x0417__x043d__x0430__x0447__x043e__x043a__x0020__x0440__x0430__x0437__x0434__x0435__x043b__x0430__x0020__x00ab__x041d__x0430__x0432__x044b__x043a__x0438__x00bb__x0020__x0028__x0437__x043d__x0430__x043a__x002c__x0020__x0447__x0430__x0441__x0442__x044c_" o:spid="_x0000_s1030" alt="Значок раздела «Навыки» (знак, часть 3)" style="position:absolute;left:89;top:49;width:34;height:34;visibility:visible;mso-wrap-style:square;v-text-anchor:top" coordsize="640,6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4IFqxAAA&#10;ANsAAAAPAAAAZHJzL2Rvd25yZXYueG1sRI/NasMwEITvhbyD2EBvjZwSUuNECYmhNJdS6uQBFmn9&#10;01orx5Id5+2rQqHHYWa+Ybb7ybZipN43jhUsFwkIYu1Mw5WCy/n1KQXhA7LB1jEpuJOH/W72sMXM&#10;uBt/0liESkQI+wwV1CF0mZRe12TRL1xHHL3S9RZDlH0lTY+3CLetfE6StbTYcFyosaO8Jv1dDFZB&#10;/nINuT6+r5d5+nadhtJ/fJVaqcf5dNiACDSF//Bf+2QUrFbw+yX+ALn7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OCBasQAAADbAAAADwAAAAAAAAAAAAAAAACXAgAAZHJzL2Rv&#10;d25yZXYueG1sUEsFBgAAAAAEAAQA9QAAAIgDAAAAAA==&#10;" path="m451,0l480,3,508,10,536,22,562,38,586,58,606,80,621,104,631,129,638,156,640,183,638,211,632,239,622,266,607,291,588,316,576,329,561,344,545,361,526,380,506,401,485,422,463,444,441,466,418,488,395,510,373,532,351,553,330,573,311,591,293,608,277,624,263,637,252,647,244,655,239,660,237,662,182,610,183,609,189,604,197,596,208,585,222,572,239,557,256,540,276,521,296,501,318,481,340,459,363,437,386,415,408,392,430,370,451,349,471,330,489,311,506,294,520,279,532,265,549,244,560,221,565,198,565,174,560,152,550,131,534,112,519,99,503,89,485,81,466,76,447,74,428,75,409,81,391,90,374,104,360,119,343,137,325,158,305,181,284,206,262,233,239,260,216,288,193,315,171,342,150,369,130,393,112,417,96,437,82,454,70,468,61,478,,424,7,416,17,404,30,388,45,370,61,350,80,328,100,305,120,280,142,254,164,228,186,201,208,176,230,151,252,127,271,104,290,84,307,66,321,51,344,32,369,17,395,7,423,1,451,0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_x0417__x043d__x0430__x0447__x043e__x043a__x0020__x0440__x0430__x0437__x0434__x0435__x043b__x0430__x0020__x00ab__x041d__x0430__x0432__x044b__x043a__x0438__x00bb__x0020__x0028__x0437__x043d__x0430__x043a__x002c__x0020__x0447__x0430__x0441__x0442__x044c_" o:spid="_x0000_s1031" alt="Значок раздела «Навыки» (знак, часть 4)" style="position:absolute;left:52;top:93;width:30;height:32;visibility:visible;mso-wrap-style:square;v-text-anchor:top" coordsize="578,60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MlIIwQAA&#10;ANsAAAAPAAAAZHJzL2Rvd25yZXYueG1sRI9BawIxFITvBf9DeAVvNduiolujuILgteqhx8fmmaxu&#10;XsIm1fXfG6HgcZiZb5jFqnetuFIXG88KPkcFCOLa64aNguNh+zEDEROyxtYzKbhThNVy8LbAUvsb&#10;/9B1n4zIEI4lKrAphVLKWFtyGEc+EGfv5DuHKcvOSN3hLcNdK7+KYiodNpwXLAbaWKov+z+nYGNO&#10;h7CrJtV2Hsbn2fzXmjZVSg3f+/U3iER9eoX/2zutYDyB55f8A+Ty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jJSCMEAAADbAAAADwAAAAAAAAAAAAAAAACXAgAAZHJzL2Rvd25y&#10;ZXYueG1sUEsFBgAAAAAEAAQA9QAAAIUDAAAAAA==&#10;" path="m366,0l424,58,232,281,222,284,201,293,182,307,164,325,147,346,132,369,119,394,106,420,96,446,87,471,79,494,73,515,69,533,77,533,103,523,132,511,161,497,191,481,219,463,245,445,268,425,286,405,298,384,304,363,306,349,519,146,578,206,376,387,367,415,353,440,335,464,314,485,290,505,266,523,241,538,216,552,193,563,172,573,153,580,139,586,129,589,118,592,104,595,88,598,72,600,55,601,40,601,27,599,16,595,10,590,5,580,2,566,1,551,,535,1,520,2,505,4,494,5,486,5,483,6,481,8,473,12,460,17,444,24,425,33,403,43,380,55,356,69,331,84,307,102,284,121,262,142,243,165,228,189,216,366,0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7D88D3E" w14:textId="1327B998" w:rsidR="00143224" w:rsidRPr="00565B06" w:rsidRDefault="00913012" w:rsidP="00913012">
            <w:pPr>
              <w:pStyle w:val="1"/>
              <w:outlineLvl w:val="0"/>
            </w:pPr>
            <w:r>
              <w:t>Навыки</w:t>
            </w:r>
          </w:p>
        </w:tc>
      </w:tr>
    </w:tbl>
    <w:tbl>
      <w:tblPr>
        <w:tblStyle w:val="C"/>
        <w:tblW w:w="481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В верхней таблице есть заголовок «Навыки», во второй таблице приведен список навыков, а в нижней таблице — описание деятельности"/>
      </w:tblPr>
      <w:tblGrid>
        <w:gridCol w:w="4179"/>
        <w:gridCol w:w="4181"/>
      </w:tblGrid>
      <w:tr w:rsidR="00143224" w:rsidRPr="00C70F5D" w14:paraId="1BD5C06D" w14:textId="77777777" w:rsidTr="00773FF9">
        <w:trPr>
          <w:trHeight w:val="1110"/>
        </w:trPr>
        <w:tc>
          <w:tcPr>
            <w:tcW w:w="4179" w:type="dxa"/>
          </w:tcPr>
          <w:p w14:paraId="38C45314" w14:textId="2A315370" w:rsidR="002578FB" w:rsidRPr="00B6077D" w:rsidRDefault="002578FB" w:rsidP="005138F4">
            <w:pPr>
              <w:pStyle w:val="a0"/>
              <w:spacing w:after="80"/>
              <w:rPr>
                <w:sz w:val="26"/>
                <w:szCs w:val="26"/>
              </w:rPr>
            </w:pPr>
            <w:r w:rsidRPr="00B6077D">
              <w:rPr>
                <w:sz w:val="26"/>
                <w:szCs w:val="26"/>
              </w:rPr>
              <w:t xml:space="preserve">Основы ООП </w:t>
            </w:r>
          </w:p>
          <w:p w14:paraId="7FC0B9FD" w14:textId="247B04AC" w:rsidR="00913012" w:rsidRPr="004D6E2A" w:rsidRDefault="005138F4" w:rsidP="002578FB">
            <w:pPr>
              <w:pStyle w:val="a0"/>
              <w:spacing w:after="80"/>
              <w:rPr>
                <w:sz w:val="26"/>
                <w:szCs w:val="26"/>
              </w:rPr>
            </w:pPr>
            <w:r w:rsidRPr="00B6077D">
              <w:rPr>
                <w:sz w:val="26"/>
                <w:szCs w:val="26"/>
              </w:rPr>
              <w:t xml:space="preserve">Основы </w:t>
            </w:r>
            <w:r w:rsidR="00205789" w:rsidRPr="00B6077D">
              <w:rPr>
                <w:sz w:val="26"/>
                <w:szCs w:val="26"/>
                <w:lang w:val="en-US"/>
              </w:rPr>
              <w:t>JavaScript</w:t>
            </w:r>
            <w:r w:rsidR="004D6E2A">
              <w:rPr>
                <w:sz w:val="26"/>
                <w:szCs w:val="26"/>
                <w:lang w:val="en-US"/>
              </w:rPr>
              <w:t xml:space="preserve"> (Node.js, DOM)</w:t>
            </w:r>
          </w:p>
          <w:p w14:paraId="27861133" w14:textId="5D4E9184" w:rsidR="004D6E2A" w:rsidRPr="00B6077D" w:rsidRDefault="004D6E2A" w:rsidP="002578FB">
            <w:pPr>
              <w:pStyle w:val="a0"/>
              <w:spacing w:after="8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Git</w:t>
            </w:r>
          </w:p>
          <w:p w14:paraId="3BD7280D" w14:textId="25FE4ABE" w:rsidR="00035BD3" w:rsidRPr="00B6077D" w:rsidRDefault="00035BD3" w:rsidP="004D6E2A">
            <w:pPr>
              <w:pStyle w:val="a0"/>
              <w:numPr>
                <w:ilvl w:val="0"/>
                <w:numId w:val="0"/>
              </w:numPr>
              <w:spacing w:after="80"/>
              <w:ind w:left="360"/>
              <w:rPr>
                <w:sz w:val="26"/>
                <w:szCs w:val="26"/>
              </w:rPr>
            </w:pPr>
          </w:p>
        </w:tc>
        <w:tc>
          <w:tcPr>
            <w:tcW w:w="4181" w:type="dxa"/>
            <w:tcMar>
              <w:left w:w="576" w:type="dxa"/>
            </w:tcMar>
          </w:tcPr>
          <w:p w14:paraId="1B9F9B7D" w14:textId="0CEE6B30" w:rsidR="00F904FC" w:rsidRPr="00B6077D" w:rsidRDefault="002578FB" w:rsidP="00035BD3">
            <w:pPr>
              <w:pStyle w:val="a0"/>
              <w:spacing w:after="80"/>
              <w:rPr>
                <w:sz w:val="26"/>
                <w:szCs w:val="26"/>
              </w:rPr>
            </w:pPr>
            <w:r w:rsidRPr="00B6077D">
              <w:rPr>
                <w:sz w:val="26"/>
                <w:szCs w:val="26"/>
              </w:rPr>
              <w:t>HTML5</w:t>
            </w:r>
          </w:p>
          <w:p w14:paraId="6BF4CB38" w14:textId="77777777" w:rsidR="002578FB" w:rsidRDefault="002578FB" w:rsidP="002578FB">
            <w:pPr>
              <w:pStyle w:val="a0"/>
              <w:spacing w:after="80"/>
              <w:rPr>
                <w:sz w:val="26"/>
                <w:szCs w:val="26"/>
              </w:rPr>
            </w:pPr>
            <w:r w:rsidRPr="00B6077D">
              <w:rPr>
                <w:sz w:val="26"/>
                <w:szCs w:val="26"/>
              </w:rPr>
              <w:t>CSS3</w:t>
            </w:r>
          </w:p>
          <w:p w14:paraId="6C1279C1" w14:textId="769E1B61" w:rsidR="00773FF9" w:rsidRPr="00B6077D" w:rsidRDefault="00773FF9" w:rsidP="00773FF9">
            <w:pPr>
              <w:pStyle w:val="a0"/>
              <w:numPr>
                <w:ilvl w:val="0"/>
                <w:numId w:val="0"/>
              </w:numPr>
              <w:spacing w:after="80"/>
              <w:ind w:left="360"/>
              <w:rPr>
                <w:sz w:val="26"/>
                <w:szCs w:val="26"/>
              </w:rPr>
            </w:pPr>
          </w:p>
        </w:tc>
      </w:tr>
    </w:tbl>
    <w:tbl>
      <w:tblPr>
        <w:tblStyle w:val="a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В верхней таблице есть заголовок «Навыки», во второй таблице приведен список навыков, а в нижней таблице — описание деятельности"/>
      </w:tblPr>
      <w:tblGrid>
        <w:gridCol w:w="728"/>
        <w:gridCol w:w="8683"/>
      </w:tblGrid>
      <w:tr w:rsidR="002578FB" w:rsidRPr="00565B06" w14:paraId="6E71FE9A" w14:textId="77777777" w:rsidTr="002578FB">
        <w:trPr>
          <w:trHeight w:val="636"/>
        </w:trPr>
        <w:tc>
          <w:tcPr>
            <w:tcW w:w="728" w:type="dxa"/>
            <w:tcMar>
              <w:right w:w="216" w:type="dxa"/>
            </w:tcMar>
            <w:vAlign w:val="bottom"/>
          </w:tcPr>
          <w:p w14:paraId="24FA114F" w14:textId="77777777" w:rsidR="002578FB" w:rsidRPr="00565B06" w:rsidRDefault="002578FB" w:rsidP="004F10D6">
            <w:pPr>
              <w:pStyle w:val="aff6"/>
            </w:pPr>
            <w:r w:rsidRPr="00565B06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18235F3A" wp14:editId="2008EB72">
                      <wp:extent cx="274320" cy="274320"/>
                      <wp:effectExtent l="0" t="0" r="0" b="0"/>
                      <wp:docPr id="47" name="Значок раздела «Навыки» (в круге)" descr="Значок раздела «Навыки»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8" name="Значок раздела «Навыки» (круг)" descr="Значок раздела «Навыки» (круг)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Значок раздела «Навыки» (знак, часть 1)" descr="Значок раздела «Навыки» (знак, часть 1)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Значок раздела «Навыки» (знак, часть 2)" descr="Значок раздела «Навыки» (знак, часть 2)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1" name="Значок раздела «Навыки» (знак, часть 3)" descr="Значок раздела «Навыки» (знак, часть 3)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2" name="Значок раздела «Навыки» (знак, часть 4)" descr="Значок раздела «Навыки» (знак, часть 4)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06212F" id="_x0417__x043d__x0430__x0447__x043e__x043a__x0020__x0440__x0430__x0437__x0434__x0435__x043b__x0430__x0020__x00ab__x041d__x0430__x0432__x044b__x043a__x0438__x00bb__x0020__x0028__x0432__x0020__x043a__x0440__x0443__x0433__x0435__x0029_" o:spid="_x0000_s1026" alt="Значок раздела «Навыки»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">
                      <v:shape id="_x0417__x043d__x0430__x0447__x043e__x043a__x0020__x0440__x0430__x0437__x0434__x0435__x043b__x0430__x0020__x00ab__x041d__x0430__x0432__x044b__x043a__x0438__x00bb__x0020__x0028__x043a__x0440__x0443__x0433__x0029_" o:spid="_x0000_s1027" alt="Значок раздела «Навыки» (круг)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d3MCwQAA&#10;ANsAAAAPAAAAZHJzL2Rvd25yZXYueG1sRE9NawIxEL0X/A9hBG81ay1FVqOIIOzFUm0FvQ2bcbO6&#10;mSxJqum/bw6FHh/ve7FKthN38qF1rGAyLkAQ10633Cj4+tw+z0CEiKyxc0wKfijAajl4WmCp3YP3&#10;dD/ERuQQDiUqMDH2pZShNmQxjF1PnLmL8xZjhr6R2uMjh9tOvhTFm7TYcm4w2NPGUH07fFsFH6cq&#10;zaZH72U6v193u8r0N7NXajRM6zmISCn+i//clVbwmsfmL/kHyOU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HdzAsEAAADbAAAADwAAAAAAAAAAAAAAAACXAgAAZHJzL2Rvd25y&#10;ZXYueG1sUEsFBgAAAAAEAAQA9QAAAIUD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_x0417__x043d__x0430__x0447__x043e__x043a__x0020__x0440__x0430__x0437__x0434__x0435__x043b__x0430__x0020__x00ab__x041d__x0430__x0432__x044b__x043a__x0438__x00bb__x0020__x0028__x0437__x043d__x0430__x043a__x002c__x0020__x0447__x0430__x0441__x0442__x044c_" o:spid="_x0000_s1028" alt="Значок раздела «Навыки» (знак, часть 1)" style="position:absolute;left:109;top:111;width:4;height:4;visibility:visible;mso-wrap-style:square;v-text-anchor:top" coordsize="70,7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eytfxAAA&#10;ANsAAAAPAAAAZHJzL2Rvd25yZXYueG1sRI9Ba8JAFITvhf6H5RW86aZBRKNrsIVAb22joMdn9pkE&#10;s2/T7DZJ++u7gtDjMDPfMJt0NI3oqXO1ZQXPswgEcWF1zaWCwz6bLkE4j6yxsUwKfshBun182GCi&#10;7cCf1Oe+FAHCLkEFlfdtIqUrKjLoZrYlDt7FdgZ9kF0pdYdDgJtGxlG0kAZrDgsVtvRaUXHNv42C&#10;jxO+5MU5urrjFy9+4/r9eMl6pSZP424NwtPo/8P39ptWMF/B7Uv4AXL7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nsrX8QAAADbAAAADwAAAAAAAAAAAAAAAACXAgAAZHJzL2Rv&#10;d25yZXYueG1sUEsFBgAAAAAEAAQA9QAAAIgDAAAAAA==&#10;" path="m35,0l49,2,60,10,67,21,70,35,67,48,60,60,49,67,35,70,21,67,10,60,3,48,,35,3,21,10,10,21,2,35,0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_x0417__x043d__x0430__x0447__x043e__x043a__x0020__x0440__x0430__x0437__x0434__x0435__x043b__x0430__x0020__x00ab__x041d__x0430__x0432__x044b__x043a__x0438__x00bb__x0020__x0028__x0437__x043d__x0430__x043a__x002c__x0020__x0447__x0430__x0441__x0442__x044c_" o:spid="_x0000_s1029" alt="Значок раздела «Навыки» (знак, часть 2)" style="position:absolute;left:49;top:51;width:72;height:71;visibility:visible;mso-wrap-style:square;v-text-anchor:top" coordsize="1362,135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eTH9uwAA&#10;ANsAAAAPAAAAZHJzL2Rvd25yZXYueG1sRE+9CsIwEN4F3yGc4KZpRUWqsagg6GgVXI/mbIvNpTRR&#10;q09vBsHx4/tfpZ2pxZNaV1lWEI8jEMS51RUXCi7n/WgBwnlkjbVlUvAmB+m631thou2LT/TMfCFC&#10;CLsEFZTeN4mULi/JoBvbhjhwN9sa9AG2hdQtvkK4qeUkiubSYMWhocSGdiXl9+xhFFjaI3/yt86u&#10;x9jp+cFut5epUsNBt1mC8NT5v/jnPmgFs7A+fAk/QK6/AA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xnkx/bsAAADbAAAADwAAAAAAAAAAAAAAAACXAgAAZHJzL2Rvd25yZXYueG1s&#10;UEsFBgAAAAAEAAQA9QAAAH8DAAAAAA==&#10;" path="m342,68l400,128,424,155,444,181,457,205,465,229,468,252,467,274,461,296,450,319,435,341,417,366,395,390,370,416,342,439,314,456,285,466,256,470,232,467,209,461,188,452,169,441,151,429,136,416,122,403,70,352,76,383,87,413,101,442,121,471,144,496,170,517,198,534,228,545,259,552,301,558,341,569,379,583,415,601,450,624,484,650,517,681,685,852,855,1022,1026,1189,1068,1230,1091,1251,1113,1267,1135,1279,1155,1286,1175,1288,1198,1285,1221,1276,1245,1260,1258,1249,1271,1235,1282,1219,1290,1201,1294,1180,1292,1156,1284,1131,1270,1106,1249,1082,1108,939,965,796,804,635,645,473,627,453,609,428,593,400,579,369,570,334,566,300,562,263,553,228,540,195,522,165,500,139,474,116,445,97,412,83,378,73,342,68xm327,0l368,3,407,10,445,22,480,39,512,60,541,84,567,112,589,144,607,179,620,216,629,256,633,298,636,321,642,343,652,367,664,389,678,409,693,426,894,629,1097,831,1298,1035,1322,1063,1341,1092,1353,1122,1360,1152,1362,1182,1357,1211,1348,1239,1332,1265,1312,1291,1286,1314,1259,1332,1231,1345,1203,1353,1175,1356,1145,1353,1114,1343,1083,1328,1052,1306,1020,1278,835,1097,651,914,468,729,442,703,413,681,385,662,355,646,323,634,289,625,252,619,214,611,178,599,145,581,114,560,86,534,62,505,41,474,24,440,12,404,4,366,,327,2,289,9,250,22,212,72,260,121,307,169,353,188,371,206,385,223,394,240,400,256,402,272,400,289,393,306,383,323,368,345,344,363,325,378,307,389,291,396,276,400,263,400,249,397,236,391,222,381,208,368,192,352,175,303,125,254,75,204,23,246,10,287,3,327,0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_x0417__x043d__x0430__x0447__x043e__x043a__x0020__x0440__x0430__x0437__x0434__x0435__x043b__x0430__x0020__x00ab__x041d__x0430__x0432__x044b__x043a__x0438__x00bb__x0020__x0028__x0437__x043d__x0430__x043a__x002c__x0020__x0447__x0430__x0441__x0442__x044c_" o:spid="_x0000_s1030" alt="Значок раздела «Навыки» (знак, часть 3)" style="position:absolute;left:89;top:49;width:34;height:34;visibility:visible;mso-wrap-style:square;v-text-anchor:top" coordsize="640,6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TrQvwwAA&#10;ANsAAAAPAAAAZHJzL2Rvd25yZXYueG1sRI/dagIxFITvhb5DOIXeaXYLVdkapV0QvZHi6gMckrM/&#10;7eZk3URd394UBC+HmfmGWawG24oL9b5xrCCdJCCItTMNVwqOh/V4DsIHZIOtY1JwIw+r5ctogZlx&#10;V97TpQiViBD2GSqoQ+gyKb2uyaKfuI44eqXrLYYo+0qaHq8Rblv5niRTabHhuFBjR3lN+q84WwX5&#10;7BRy/b2bpvl8cxrOpf/5LbVSb6/D1yeIQEN4hh/trVHwkcL/l/gD5PI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TrQvwwAAANsAAAAPAAAAAAAAAAAAAAAAAJcCAABkcnMvZG93&#10;bnJldi54bWxQSwUGAAAAAAQABAD1AAAAhwMAAAAA&#10;" path="m451,0l480,3,508,10,536,22,562,38,586,58,606,80,621,104,631,129,638,156,640,183,638,211,632,239,622,266,607,291,588,316,576,329,561,344,545,361,526,380,506,401,485,422,463,444,441,466,418,488,395,510,373,532,351,553,330,573,311,591,293,608,277,624,263,637,252,647,244,655,239,660,237,662,182,610,183,609,189,604,197,596,208,585,222,572,239,557,256,540,276,521,296,501,318,481,340,459,363,437,386,415,408,392,430,370,451,349,471,330,489,311,506,294,520,279,532,265,549,244,560,221,565,198,565,174,560,152,550,131,534,112,519,99,503,89,485,81,466,76,447,74,428,75,409,81,391,90,374,104,360,119,343,137,325,158,305,181,284,206,262,233,239,260,216,288,193,315,171,342,150,369,130,393,112,417,96,437,82,454,70,468,61,478,,424,7,416,17,404,30,388,45,370,61,350,80,328,100,305,120,280,142,254,164,228,186,201,208,176,230,151,252,127,271,104,290,84,307,66,321,51,344,32,369,17,395,7,423,1,451,0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_x0417__x043d__x0430__x0447__x043e__x043a__x0020__x0440__x0430__x0437__x0434__x0435__x043b__x0430__x0020__x00ab__x041d__x0430__x0432__x044b__x043a__x0438__x00bb__x0020__x0028__x0437__x043d__x0430__x043a__x002c__x0020__x0447__x0430__x0441__x0442__x044c_" o:spid="_x0000_s1031" alt="Значок раздела «Навыки» (знак, часть 4)" style="position:absolute;left:52;top:93;width:30;height:32;visibility:visible;mso-wrap-style:square;v-text-anchor:top" coordsize="578,60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AlyhwgAA&#10;ANsAAAAPAAAAZHJzL2Rvd25yZXYueG1sRI9PawIxFMTvQr9DeAVvmq1U0a1RuoLg1T+HHh+bZ7Lt&#10;5iVsUl2/vREEj8PM/IZZrnvXigt1sfGs4GNcgCCuvW7YKDgdt6M5iJiQNbaeScGNIqxXb4Mlltpf&#10;eU+XQzIiQziWqMCmFEopY23JYRz7QJy9s+8cpiw7I3WH1wx3rZwUxUw6bDgvWAy0sVT/Hf6dgo05&#10;H8OumlbbRfj8nS9+rGlTpdTwvf/+ApGoT6/ws73TCqYTeHzJP0Cu7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wCXKHCAAAA2wAAAA8AAAAAAAAAAAAAAAAAlwIAAGRycy9kb3du&#10;cmV2LnhtbFBLBQYAAAAABAAEAPUAAACGAwAAAAA=&#10;" path="m366,0l424,58,232,281,222,284,201,293,182,307,164,325,147,346,132,369,119,394,106,420,96,446,87,471,79,494,73,515,69,533,77,533,103,523,132,511,161,497,191,481,219,463,245,445,268,425,286,405,298,384,304,363,306,349,519,146,578,206,376,387,367,415,353,440,335,464,314,485,290,505,266,523,241,538,216,552,193,563,172,573,153,580,139,586,129,589,118,592,104,595,88,598,72,600,55,601,40,601,27,599,16,595,10,590,5,580,2,566,1,551,,535,1,520,2,505,4,494,5,486,5,483,6,481,8,473,12,460,17,444,24,425,33,403,43,380,55,356,69,331,84,307,102,284,121,262,142,243,165,228,189,216,366,0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83" w:type="dxa"/>
          </w:tcPr>
          <w:p w14:paraId="2876BE5F" w14:textId="7386381B" w:rsidR="002578FB" w:rsidRPr="00565B06" w:rsidRDefault="002578FB" w:rsidP="004F10D6">
            <w:pPr>
              <w:pStyle w:val="1"/>
              <w:outlineLvl w:val="0"/>
            </w:pPr>
            <w:r>
              <w:t>О себе</w:t>
            </w:r>
          </w:p>
        </w:tc>
      </w:tr>
    </w:tbl>
    <w:p w14:paraId="746D4593" w14:textId="6B3A1D56" w:rsidR="00316CE4" w:rsidRPr="00B6077D" w:rsidRDefault="00BC5816" w:rsidP="00316CE4">
      <w:pPr>
        <w:rPr>
          <w:sz w:val="26"/>
          <w:szCs w:val="26"/>
        </w:rPr>
      </w:pPr>
      <w:r w:rsidRPr="00B6077D">
        <w:rPr>
          <w:sz w:val="26"/>
          <w:szCs w:val="26"/>
        </w:rPr>
        <w:t xml:space="preserve">В данный момент я обучаюсь </w:t>
      </w:r>
      <w:r w:rsidRPr="00B6077D">
        <w:rPr>
          <w:sz w:val="26"/>
          <w:szCs w:val="26"/>
          <w:lang w:val="en-US"/>
        </w:rPr>
        <w:t xml:space="preserve">Frontend </w:t>
      </w:r>
      <w:r w:rsidRPr="00B6077D">
        <w:rPr>
          <w:sz w:val="26"/>
          <w:szCs w:val="26"/>
        </w:rPr>
        <w:t xml:space="preserve">разработке самостоятельно: прохожу курсы на </w:t>
      </w:r>
      <w:r w:rsidRPr="00B6077D">
        <w:rPr>
          <w:sz w:val="26"/>
          <w:szCs w:val="26"/>
          <w:lang w:val="en-US"/>
        </w:rPr>
        <w:t xml:space="preserve">Coursera, </w:t>
      </w:r>
      <w:r w:rsidRPr="00B6077D">
        <w:rPr>
          <w:sz w:val="26"/>
          <w:szCs w:val="26"/>
        </w:rPr>
        <w:t xml:space="preserve">читаю литературу, создаю </w:t>
      </w:r>
      <w:r w:rsidR="002B325D" w:rsidRPr="00B6077D">
        <w:rPr>
          <w:sz w:val="26"/>
          <w:szCs w:val="26"/>
        </w:rPr>
        <w:t xml:space="preserve">учебные проекты. Данное обучение стало бы для меня </w:t>
      </w:r>
      <w:r w:rsidR="00B6077D" w:rsidRPr="00B6077D">
        <w:rPr>
          <w:sz w:val="26"/>
          <w:szCs w:val="26"/>
        </w:rPr>
        <w:t>отличным шансом</w:t>
      </w:r>
      <w:r w:rsidR="002B325D" w:rsidRPr="00B6077D">
        <w:rPr>
          <w:sz w:val="26"/>
          <w:szCs w:val="26"/>
        </w:rPr>
        <w:t xml:space="preserve"> упорядочить и закрепить свои знан</w:t>
      </w:r>
      <w:r w:rsidR="00B6077D" w:rsidRPr="00B6077D">
        <w:rPr>
          <w:sz w:val="26"/>
          <w:szCs w:val="26"/>
        </w:rPr>
        <w:t>ия, а также получить новые. Я</w:t>
      </w:r>
      <w:r w:rsidR="002B325D" w:rsidRPr="00B6077D">
        <w:rPr>
          <w:sz w:val="26"/>
          <w:szCs w:val="26"/>
        </w:rPr>
        <w:t xml:space="preserve"> была</w:t>
      </w:r>
      <w:r w:rsidR="00B6077D" w:rsidRPr="00B6077D">
        <w:rPr>
          <w:sz w:val="26"/>
          <w:szCs w:val="26"/>
        </w:rPr>
        <w:t xml:space="preserve"> бы</w:t>
      </w:r>
      <w:r w:rsidR="002B325D" w:rsidRPr="00B6077D">
        <w:rPr>
          <w:sz w:val="26"/>
          <w:szCs w:val="26"/>
        </w:rPr>
        <w:t xml:space="preserve"> очень рада возможности поучиться у специалистов на примерах реальных проектов.</w:t>
      </w:r>
    </w:p>
    <w:p w14:paraId="58AB7531" w14:textId="77777777" w:rsidR="00773FF9" w:rsidRPr="00773FF9" w:rsidRDefault="00773FF9" w:rsidP="00316CE4">
      <w:bookmarkStart w:id="0" w:name="_GoBack"/>
      <w:bookmarkEnd w:id="0"/>
    </w:p>
    <w:sectPr w:rsidR="00773FF9" w:rsidRPr="00773FF9" w:rsidSect="000213E5">
      <w:footerReference w:type="default" r:id="rId9"/>
      <w:headerReference w:type="first" r:id="rId10"/>
      <w:pgSz w:w="11906" w:h="16838" w:code="9"/>
      <w:pgMar w:top="720" w:right="1247" w:bottom="1077" w:left="1985" w:header="431" w:footer="6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548E6B" w14:textId="77777777" w:rsidR="005202A5" w:rsidRDefault="005202A5" w:rsidP="00F534FB">
      <w:pPr>
        <w:spacing w:after="0"/>
      </w:pPr>
      <w:r>
        <w:separator/>
      </w:r>
    </w:p>
  </w:endnote>
  <w:endnote w:type="continuationSeparator" w:id="0">
    <w:p w14:paraId="0DB0D833" w14:textId="77777777" w:rsidR="005202A5" w:rsidRDefault="005202A5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14509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3D9068" w14:textId="77777777" w:rsidR="00056FE7" w:rsidRDefault="00056FE7">
        <w:pPr>
          <w:pStyle w:val="af0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532061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8E837E" w14:textId="77777777" w:rsidR="005202A5" w:rsidRDefault="005202A5" w:rsidP="00F534FB">
      <w:pPr>
        <w:spacing w:after="0"/>
      </w:pPr>
      <w:r>
        <w:separator/>
      </w:r>
    </w:p>
  </w:footnote>
  <w:footnote w:type="continuationSeparator" w:id="0">
    <w:p w14:paraId="2B3C6100" w14:textId="77777777" w:rsidR="005202A5" w:rsidRDefault="005202A5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2E304" w14:textId="77777777" w:rsidR="005324B1" w:rsidRDefault="005324B1">
    <w:pPr>
      <w:pStyle w:val="ad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6F59E5A" wp14:editId="57C8BA9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7" name="Прямоугольник 1" descr="Фоновый прямоугольник заголовк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EF05F0" id="_x041f__x0440__x044f__x043c__x043e__x0443__x0433__x043e__x043b__x044c__x043d__x0438__x043a__x00a0_1" o:spid="_x0000_s1026" alt="Фоновый прямоугольник заголовка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D36168"/>
    <w:multiLevelType w:val="multilevel"/>
    <w:tmpl w:val="510E1954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ED2"/>
    <w:rsid w:val="00002750"/>
    <w:rsid w:val="00004D4E"/>
    <w:rsid w:val="00011895"/>
    <w:rsid w:val="00013818"/>
    <w:rsid w:val="000213E5"/>
    <w:rsid w:val="00024730"/>
    <w:rsid w:val="000348ED"/>
    <w:rsid w:val="00035BD3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56756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5789"/>
    <w:rsid w:val="0020735F"/>
    <w:rsid w:val="002146F8"/>
    <w:rsid w:val="00215593"/>
    <w:rsid w:val="00217917"/>
    <w:rsid w:val="002372E8"/>
    <w:rsid w:val="0023768B"/>
    <w:rsid w:val="0025163F"/>
    <w:rsid w:val="00254330"/>
    <w:rsid w:val="002578FB"/>
    <w:rsid w:val="00260F01"/>
    <w:rsid w:val="00263BDD"/>
    <w:rsid w:val="00275C94"/>
    <w:rsid w:val="00277638"/>
    <w:rsid w:val="0028164F"/>
    <w:rsid w:val="002823BE"/>
    <w:rsid w:val="00297ED0"/>
    <w:rsid w:val="002A1704"/>
    <w:rsid w:val="002A4EDA"/>
    <w:rsid w:val="002B325D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4B87"/>
    <w:rsid w:val="00405BAD"/>
    <w:rsid w:val="004113D8"/>
    <w:rsid w:val="00416463"/>
    <w:rsid w:val="00423827"/>
    <w:rsid w:val="00437B8B"/>
    <w:rsid w:val="00465113"/>
    <w:rsid w:val="00467F3F"/>
    <w:rsid w:val="004727C2"/>
    <w:rsid w:val="00475ED2"/>
    <w:rsid w:val="00476144"/>
    <w:rsid w:val="00483F5B"/>
    <w:rsid w:val="004915EA"/>
    <w:rsid w:val="004A4493"/>
    <w:rsid w:val="004B6A2A"/>
    <w:rsid w:val="004C0172"/>
    <w:rsid w:val="004C0DA6"/>
    <w:rsid w:val="004C1AF6"/>
    <w:rsid w:val="004C389B"/>
    <w:rsid w:val="004C5C49"/>
    <w:rsid w:val="004D0521"/>
    <w:rsid w:val="004D128F"/>
    <w:rsid w:val="004D3EB1"/>
    <w:rsid w:val="004D465D"/>
    <w:rsid w:val="004D6E2A"/>
    <w:rsid w:val="004E2794"/>
    <w:rsid w:val="004E77A5"/>
    <w:rsid w:val="004F1057"/>
    <w:rsid w:val="004F199F"/>
    <w:rsid w:val="005106C0"/>
    <w:rsid w:val="005138F4"/>
    <w:rsid w:val="005202A5"/>
    <w:rsid w:val="005247B7"/>
    <w:rsid w:val="00532061"/>
    <w:rsid w:val="005324B1"/>
    <w:rsid w:val="005372FA"/>
    <w:rsid w:val="00537D36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4BE2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E378A"/>
    <w:rsid w:val="006F4D23"/>
    <w:rsid w:val="007175B9"/>
    <w:rsid w:val="007215A9"/>
    <w:rsid w:val="007253E8"/>
    <w:rsid w:val="00727EC6"/>
    <w:rsid w:val="00735140"/>
    <w:rsid w:val="0073645E"/>
    <w:rsid w:val="007366E5"/>
    <w:rsid w:val="00745196"/>
    <w:rsid w:val="00755346"/>
    <w:rsid w:val="00773FF9"/>
    <w:rsid w:val="00776E3A"/>
    <w:rsid w:val="007850D1"/>
    <w:rsid w:val="007857C8"/>
    <w:rsid w:val="00785FF6"/>
    <w:rsid w:val="00790E98"/>
    <w:rsid w:val="007A0C4E"/>
    <w:rsid w:val="007A729F"/>
    <w:rsid w:val="007B3F4F"/>
    <w:rsid w:val="007C0E0E"/>
    <w:rsid w:val="007C153D"/>
    <w:rsid w:val="007C333C"/>
    <w:rsid w:val="007C34A8"/>
    <w:rsid w:val="007D067C"/>
    <w:rsid w:val="007E7052"/>
    <w:rsid w:val="007F71A4"/>
    <w:rsid w:val="008030EE"/>
    <w:rsid w:val="00807F84"/>
    <w:rsid w:val="00812148"/>
    <w:rsid w:val="00814B43"/>
    <w:rsid w:val="008260EF"/>
    <w:rsid w:val="0083016A"/>
    <w:rsid w:val="00846AAE"/>
    <w:rsid w:val="0085196E"/>
    <w:rsid w:val="00867081"/>
    <w:rsid w:val="008978E8"/>
    <w:rsid w:val="008A02C4"/>
    <w:rsid w:val="008A49A0"/>
    <w:rsid w:val="008A6538"/>
    <w:rsid w:val="008B5D0B"/>
    <w:rsid w:val="008C39FC"/>
    <w:rsid w:val="008D1F02"/>
    <w:rsid w:val="008D4FC8"/>
    <w:rsid w:val="008D5A80"/>
    <w:rsid w:val="008E5483"/>
    <w:rsid w:val="008F4532"/>
    <w:rsid w:val="0091301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5D28"/>
    <w:rsid w:val="009C63EE"/>
    <w:rsid w:val="009D0878"/>
    <w:rsid w:val="009D449D"/>
    <w:rsid w:val="009E62E6"/>
    <w:rsid w:val="009E65EC"/>
    <w:rsid w:val="009F2058"/>
    <w:rsid w:val="009F391D"/>
    <w:rsid w:val="009F40AC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6077D"/>
    <w:rsid w:val="00B763B5"/>
    <w:rsid w:val="00B77144"/>
    <w:rsid w:val="00B90654"/>
    <w:rsid w:val="00B91175"/>
    <w:rsid w:val="00BA71B3"/>
    <w:rsid w:val="00BB34BE"/>
    <w:rsid w:val="00BC0E1A"/>
    <w:rsid w:val="00BC1472"/>
    <w:rsid w:val="00BC5816"/>
    <w:rsid w:val="00BD2DD6"/>
    <w:rsid w:val="00BD4AC5"/>
    <w:rsid w:val="00BD55EE"/>
    <w:rsid w:val="00C3233C"/>
    <w:rsid w:val="00C3763A"/>
    <w:rsid w:val="00C60281"/>
    <w:rsid w:val="00C70F5D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D181A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4367"/>
    <w:rsid w:val="00E379DC"/>
    <w:rsid w:val="00E46808"/>
    <w:rsid w:val="00E5521B"/>
    <w:rsid w:val="00E61D86"/>
    <w:rsid w:val="00E61FB1"/>
    <w:rsid w:val="00E63862"/>
    <w:rsid w:val="00E665C1"/>
    <w:rsid w:val="00E72DA3"/>
    <w:rsid w:val="00E90C9D"/>
    <w:rsid w:val="00E97BD9"/>
    <w:rsid w:val="00EE0848"/>
    <w:rsid w:val="00EE1433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B1F8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16CE4"/>
  </w:style>
  <w:style w:type="paragraph" w:styleId="1">
    <w:name w:val="heading 1"/>
    <w:basedOn w:val="a1"/>
    <w:link w:val="10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2">
    <w:name w:val="heading 2"/>
    <w:basedOn w:val="a1"/>
    <w:link w:val="20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3">
    <w:name w:val="heading 3"/>
    <w:basedOn w:val="a1"/>
    <w:link w:val="30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a6">
    <w:name w:val="Текст макроса Знак"/>
    <w:basedOn w:val="a2"/>
    <w:link w:val="a5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a7">
    <w:name w:val="Placeholder Text"/>
    <w:basedOn w:val="a2"/>
    <w:uiPriority w:val="99"/>
    <w:semiHidden/>
    <w:rsid w:val="008978E8"/>
    <w:rPr>
      <w:color w:val="808080"/>
    </w:rPr>
  </w:style>
  <w:style w:type="paragraph" w:styleId="a8">
    <w:name w:val="Title"/>
    <w:basedOn w:val="a1"/>
    <w:link w:val="a9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a9">
    <w:name w:val="Название Знак"/>
    <w:basedOn w:val="a2"/>
    <w:link w:val="a8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aa">
    <w:name w:val="Table Grid"/>
    <w:basedOn w:val="a3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1"/>
    <w:link w:val="ac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ac">
    <w:name w:val="Текст выноски Знак"/>
    <w:basedOn w:val="a2"/>
    <w:link w:val="ab"/>
    <w:uiPriority w:val="99"/>
    <w:semiHidden/>
    <w:rsid w:val="00581515"/>
    <w:rPr>
      <w:rFonts w:ascii="Segoe UI" w:hAnsi="Segoe UI" w:cs="Segoe UI"/>
      <w:szCs w:val="18"/>
    </w:rPr>
  </w:style>
  <w:style w:type="paragraph" w:styleId="ad">
    <w:name w:val="header"/>
    <w:basedOn w:val="a1"/>
    <w:link w:val="ae"/>
    <w:uiPriority w:val="99"/>
    <w:unhideWhenUsed/>
    <w:rsid w:val="005B437C"/>
    <w:pPr>
      <w:spacing w:after="0"/>
    </w:pPr>
  </w:style>
  <w:style w:type="paragraph" w:customStyle="1" w:styleId="af">
    <w:name w:val="Контактные данные"/>
    <w:basedOn w:val="a1"/>
    <w:uiPriority w:val="3"/>
    <w:qFormat/>
    <w:rsid w:val="00565B06"/>
    <w:pPr>
      <w:spacing w:before="40" w:after="0"/>
      <w:jc w:val="right"/>
    </w:pPr>
  </w:style>
  <w:style w:type="character" w:customStyle="1" w:styleId="ae">
    <w:name w:val="Верхний колонтитул Знак"/>
    <w:basedOn w:val="a2"/>
    <w:link w:val="ad"/>
    <w:uiPriority w:val="99"/>
    <w:rsid w:val="005B437C"/>
  </w:style>
  <w:style w:type="paragraph" w:styleId="af0">
    <w:name w:val="footer"/>
    <w:basedOn w:val="a1"/>
    <w:link w:val="af1"/>
    <w:uiPriority w:val="99"/>
    <w:unhideWhenUsed/>
    <w:rsid w:val="00297ED0"/>
    <w:pPr>
      <w:spacing w:after="0"/>
    </w:pPr>
  </w:style>
  <w:style w:type="character" w:customStyle="1" w:styleId="af1">
    <w:name w:val="Нижний колонтитул Знак"/>
    <w:basedOn w:val="a2"/>
    <w:link w:val="af0"/>
    <w:uiPriority w:val="99"/>
    <w:rsid w:val="00297ED0"/>
  </w:style>
  <w:style w:type="character" w:customStyle="1" w:styleId="20">
    <w:name w:val="Заголовок 2 Знак"/>
    <w:basedOn w:val="a2"/>
    <w:link w:val="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10">
    <w:name w:val="Заголовок 1 Знак"/>
    <w:basedOn w:val="a2"/>
    <w:link w:val="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a">
    <w:name w:val="List Number"/>
    <w:basedOn w:val="a1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C">
    <w:name w:val="Grid Table Light"/>
    <w:basedOn w:val="a3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List Bullet"/>
    <w:basedOn w:val="a1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af2">
    <w:name w:val="Emphasis"/>
    <w:basedOn w:val="a2"/>
    <w:uiPriority w:val="20"/>
    <w:qFormat/>
    <w:rsid w:val="00D73C98"/>
    <w:rPr>
      <w:b w:val="0"/>
      <w:iCs/>
      <w:color w:val="4C4C4C" w:themeColor="text2" w:themeTint="BF"/>
      <w:sz w:val="26"/>
    </w:rPr>
  </w:style>
  <w:style w:type="paragraph" w:styleId="af3">
    <w:name w:val="Subtitle"/>
    <w:basedOn w:val="a1"/>
    <w:link w:val="af4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af4">
    <w:name w:val="Подзаголовок Знак"/>
    <w:basedOn w:val="a2"/>
    <w:link w:val="af3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af5">
    <w:name w:val="Book Title"/>
    <w:basedOn w:val="a2"/>
    <w:uiPriority w:val="33"/>
    <w:semiHidden/>
    <w:unhideWhenUsed/>
    <w:rsid w:val="00581515"/>
    <w:rPr>
      <w:b/>
      <w:bCs/>
      <w:i/>
      <w:iCs/>
      <w:spacing w:val="0"/>
    </w:rPr>
  </w:style>
  <w:style w:type="character" w:styleId="af6">
    <w:name w:val="Intense Reference"/>
    <w:basedOn w:val="a2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af7">
    <w:name w:val="Intense Quote"/>
    <w:basedOn w:val="a1"/>
    <w:next w:val="a1"/>
    <w:link w:val="af8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af8">
    <w:name w:val="Выделенная цитата Знак"/>
    <w:basedOn w:val="a2"/>
    <w:link w:val="af7"/>
    <w:uiPriority w:val="30"/>
    <w:semiHidden/>
    <w:rsid w:val="00581515"/>
    <w:rPr>
      <w:i/>
      <w:iCs/>
      <w:color w:val="77448B" w:themeColor="accent1"/>
    </w:rPr>
  </w:style>
  <w:style w:type="paragraph" w:styleId="21">
    <w:name w:val="Quote"/>
    <w:basedOn w:val="a1"/>
    <w:next w:val="a1"/>
    <w:link w:val="22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semiHidden/>
    <w:rsid w:val="00581515"/>
    <w:rPr>
      <w:i/>
      <w:iCs/>
      <w:color w:val="404040" w:themeColor="text1" w:themeTint="BF"/>
    </w:rPr>
  </w:style>
  <w:style w:type="paragraph" w:styleId="af9">
    <w:name w:val="TOC Heading"/>
    <w:basedOn w:val="1"/>
    <w:next w:val="a1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80">
    <w:name w:val="Заголовок 8 Знак"/>
    <w:basedOn w:val="a2"/>
    <w:link w:val="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a">
    <w:name w:val="caption"/>
    <w:basedOn w:val="a1"/>
    <w:next w:val="a1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32">
    <w:name w:val="Основной текст 3 Знак"/>
    <w:basedOn w:val="a2"/>
    <w:link w:val="31"/>
    <w:uiPriority w:val="99"/>
    <w:semiHidden/>
    <w:rsid w:val="00581515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2"/>
    <w:link w:val="33"/>
    <w:uiPriority w:val="99"/>
    <w:semiHidden/>
    <w:rsid w:val="00581515"/>
    <w:rPr>
      <w:szCs w:val="16"/>
    </w:rPr>
  </w:style>
  <w:style w:type="character" w:styleId="afb">
    <w:name w:val="annotation reference"/>
    <w:basedOn w:val="a2"/>
    <w:uiPriority w:val="99"/>
    <w:semiHidden/>
    <w:unhideWhenUsed/>
    <w:rsid w:val="00581515"/>
    <w:rPr>
      <w:sz w:val="22"/>
      <w:szCs w:val="16"/>
    </w:rPr>
  </w:style>
  <w:style w:type="paragraph" w:styleId="afc">
    <w:name w:val="annotation text"/>
    <w:basedOn w:val="a1"/>
    <w:link w:val="afd"/>
    <w:uiPriority w:val="99"/>
    <w:semiHidden/>
    <w:unhideWhenUsed/>
    <w:rsid w:val="00581515"/>
    <w:rPr>
      <w:szCs w:val="20"/>
    </w:rPr>
  </w:style>
  <w:style w:type="character" w:customStyle="1" w:styleId="afd">
    <w:name w:val="Текст примечания Знак"/>
    <w:basedOn w:val="a2"/>
    <w:link w:val="afc"/>
    <w:uiPriority w:val="99"/>
    <w:semiHidden/>
    <w:rsid w:val="00581515"/>
    <w:rPr>
      <w:szCs w:val="20"/>
    </w:rPr>
  </w:style>
  <w:style w:type="paragraph" w:styleId="afe">
    <w:name w:val="Document Map"/>
    <w:basedOn w:val="a1"/>
    <w:link w:val="aff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2"/>
    <w:link w:val="afe"/>
    <w:uiPriority w:val="99"/>
    <w:semiHidden/>
    <w:rsid w:val="00581515"/>
    <w:rPr>
      <w:rFonts w:ascii="Segoe UI" w:hAnsi="Segoe UI" w:cs="Segoe UI"/>
      <w:szCs w:val="16"/>
    </w:rPr>
  </w:style>
  <w:style w:type="paragraph" w:styleId="aff0">
    <w:name w:val="endnote text"/>
    <w:basedOn w:val="a1"/>
    <w:link w:val="aff1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1">
    <w:name w:val="Текст концевой сноски Знак"/>
    <w:basedOn w:val="a2"/>
    <w:link w:val="aff0"/>
    <w:uiPriority w:val="99"/>
    <w:semiHidden/>
    <w:rsid w:val="00581515"/>
    <w:rPr>
      <w:szCs w:val="20"/>
    </w:rPr>
  </w:style>
  <w:style w:type="paragraph" w:styleId="23">
    <w:name w:val="envelope return"/>
    <w:basedOn w:val="a1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2">
    <w:name w:val="footnote text"/>
    <w:basedOn w:val="a1"/>
    <w:link w:val="aff3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3">
    <w:name w:val="Текст сноски Знак"/>
    <w:basedOn w:val="a2"/>
    <w:link w:val="aff2"/>
    <w:uiPriority w:val="99"/>
    <w:semiHidden/>
    <w:rsid w:val="00581515"/>
    <w:rPr>
      <w:szCs w:val="20"/>
    </w:rPr>
  </w:style>
  <w:style w:type="character" w:styleId="HTML">
    <w:name w:val="HTML Keyboard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581515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aff5">
    <w:name w:val="Текст Знак"/>
    <w:basedOn w:val="a2"/>
    <w:link w:val="aff4"/>
    <w:uiPriority w:val="99"/>
    <w:semiHidden/>
    <w:rsid w:val="00581515"/>
    <w:rPr>
      <w:rFonts w:ascii="Consolas" w:hAnsi="Consolas"/>
      <w:szCs w:val="21"/>
    </w:rPr>
  </w:style>
  <w:style w:type="table" w:styleId="24">
    <w:name w:val="Plain Table 2"/>
    <w:basedOn w:val="a3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ff6">
    <w:name w:val="Значки"/>
    <w:basedOn w:val="a1"/>
    <w:uiPriority w:val="4"/>
    <w:qFormat/>
    <w:rsid w:val="00BD2DD6"/>
    <w:pPr>
      <w:spacing w:after="20"/>
      <w:jc w:val="center"/>
    </w:pPr>
  </w:style>
  <w:style w:type="paragraph" w:styleId="aff7">
    <w:name w:val="annotation subject"/>
    <w:basedOn w:val="afc"/>
    <w:next w:val="afc"/>
    <w:link w:val="aff8"/>
    <w:uiPriority w:val="99"/>
    <w:semiHidden/>
    <w:unhideWhenUsed/>
    <w:rsid w:val="001B720C"/>
    <w:rPr>
      <w:b/>
      <w:bCs/>
    </w:rPr>
  </w:style>
  <w:style w:type="character" w:customStyle="1" w:styleId="aff8">
    <w:name w:val="Тема примечания Знак"/>
    <w:basedOn w:val="afd"/>
    <w:link w:val="aff7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1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linocka/Library/Containers/com.microsoft.Word/Data/Library/Caches/TM16402487/&#1056;&#1077;&#1079;&#1102;&#1084;&#1077;%20&#1091;&#1095;&#1072;&#1097;&#1077;&#1075;&#1086;&#1089;&#1103;%20(&#1089;&#1086;&#1074;&#1088;&#1077;&#1084;&#1077;&#1085;&#1085;&#1086;&#1077;%20&#1086;&#1092;&#1086;&#1088;&#1084;&#1083;&#1077;&#1085;&#1080;&#107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35A5C43A276B24EBBA6135DBA338E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69D08C-A80F-8443-94A4-88FE62A1726C}"/>
      </w:docPartPr>
      <w:docPartBody>
        <w:p w:rsidR="00FD17D5" w:rsidRDefault="001549D6">
          <w:pPr>
            <w:pStyle w:val="B35A5C43A276B24EBBA6135DBA338E71"/>
          </w:pPr>
          <w:r w:rsidRPr="00565B06">
            <w:rPr>
              <w:lang w:bidi="ru-RU"/>
            </w:rPr>
            <w:t>Цель</w:t>
          </w:r>
        </w:p>
      </w:docPartBody>
    </w:docPart>
    <w:docPart>
      <w:docPartPr>
        <w:name w:val="F00B4D9A04FCBB4EA8B49E2137FCC5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F76F6-17EF-194D-B713-B8B2C74CD262}"/>
      </w:docPartPr>
      <w:docPartBody>
        <w:p w:rsidR="00FD17D5" w:rsidRDefault="001549D6">
          <w:pPr>
            <w:pStyle w:val="F00B4D9A04FCBB4EA8B49E2137FCC5CD"/>
          </w:pPr>
          <w:r w:rsidRPr="00565B06">
            <w:rPr>
              <w:lang w:bidi="ru-RU"/>
            </w:rPr>
            <w:t>Образование</w:t>
          </w:r>
        </w:p>
      </w:docPartBody>
    </w:docPart>
    <w:docPart>
      <w:docPartPr>
        <w:name w:val="5F60ACE90C44EB45B4E003B94DF872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AB9946-645B-0040-8449-A51674B67E8F}"/>
      </w:docPartPr>
      <w:docPartBody>
        <w:p w:rsidR="00FD17D5" w:rsidRDefault="001549D6">
          <w:pPr>
            <w:pStyle w:val="5F60ACE90C44EB45B4E003B94DF8724C"/>
          </w:pPr>
          <w:r w:rsidRPr="00565B06">
            <w:rPr>
              <w:lang w:bidi="ru-RU"/>
            </w:rPr>
            <w:t>Опыт работы</w:t>
          </w:r>
        </w:p>
      </w:docPartBody>
    </w:docPart>
    <w:docPart>
      <w:docPartPr>
        <w:name w:val="17EA4239C68AED4BB414373A961EB3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5BC640-991A-514A-9B09-7C30F686652B}"/>
      </w:docPartPr>
      <w:docPartBody>
        <w:p w:rsidR="00FD17D5" w:rsidRDefault="00BD5BB4" w:rsidP="00BD5BB4">
          <w:pPr>
            <w:pStyle w:val="17EA4239C68AED4BB414373A961EB37F"/>
          </w:pPr>
          <w:r w:rsidRPr="009D0878">
            <w:rPr>
              <w:lang w:bidi="ru-RU"/>
            </w:rPr>
            <w:t>Эл. почта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BB4"/>
    <w:rsid w:val="00063087"/>
    <w:rsid w:val="001549D6"/>
    <w:rsid w:val="0023122C"/>
    <w:rsid w:val="00626DA6"/>
    <w:rsid w:val="00BD5BB4"/>
    <w:rsid w:val="00F94698"/>
    <w:rsid w:val="00FD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0B5A19C45AAC747B6705C54DD29E0F8">
    <w:name w:val="50B5A19C45AAC747B6705C54DD29E0F8"/>
  </w:style>
  <w:style w:type="paragraph" w:customStyle="1" w:styleId="EFD6EF68CB9E324FACE6B8761D7FFFE0">
    <w:name w:val="EFD6EF68CB9E324FACE6B8761D7FFFE0"/>
  </w:style>
  <w:style w:type="paragraph" w:customStyle="1" w:styleId="974C35F759C9AA4D96750609E4BDCDBF">
    <w:name w:val="974C35F759C9AA4D96750609E4BDCDBF"/>
  </w:style>
  <w:style w:type="paragraph" w:customStyle="1" w:styleId="6F5CB6B8B840DF4991421EE9C90E2896">
    <w:name w:val="6F5CB6B8B840DF4991421EE9C90E2896"/>
  </w:style>
  <w:style w:type="paragraph" w:customStyle="1" w:styleId="B133D4C62435DA44845560847A094F16">
    <w:name w:val="B133D4C62435DA44845560847A094F16"/>
  </w:style>
  <w:style w:type="paragraph" w:customStyle="1" w:styleId="18EB7B6D98CB3D4098B8D43BBDDD6D03">
    <w:name w:val="18EB7B6D98CB3D4098B8D43BBDDD6D03"/>
  </w:style>
  <w:style w:type="paragraph" w:customStyle="1" w:styleId="E7B874E8E86B82428503E3116CC83454">
    <w:name w:val="E7B874E8E86B82428503E3116CC83454"/>
  </w:style>
  <w:style w:type="paragraph" w:customStyle="1" w:styleId="B35A5C43A276B24EBBA6135DBA338E71">
    <w:name w:val="B35A5C43A276B24EBBA6135DBA338E71"/>
  </w:style>
  <w:style w:type="paragraph" w:customStyle="1" w:styleId="260A2606D86DB043AD386DDB10C2CC46">
    <w:name w:val="260A2606D86DB043AD386DDB10C2CC46"/>
  </w:style>
  <w:style w:type="paragraph" w:customStyle="1" w:styleId="F00B4D9A04FCBB4EA8B49E2137FCC5CD">
    <w:name w:val="F00B4D9A04FCBB4EA8B49E2137FCC5CD"/>
  </w:style>
  <w:style w:type="paragraph" w:customStyle="1" w:styleId="DBCFCD4E25B2D3428C0F3272484A7EC9">
    <w:name w:val="DBCFCD4E25B2D3428C0F3272484A7EC9"/>
  </w:style>
  <w:style w:type="character" w:styleId="a3">
    <w:name w:val="Emphasis"/>
    <w:basedOn w:val="a0"/>
    <w:uiPriority w:val="11"/>
    <w:qFormat/>
    <w:rsid w:val="00BD5BB4"/>
    <w:rPr>
      <w:b w:val="0"/>
      <w:iCs/>
      <w:color w:val="657C9C" w:themeColor="text2" w:themeTint="BF"/>
      <w:sz w:val="26"/>
    </w:rPr>
  </w:style>
  <w:style w:type="paragraph" w:customStyle="1" w:styleId="8395A94C5760E843BE73532F6C5F2D34">
    <w:name w:val="8395A94C5760E843BE73532F6C5F2D34"/>
  </w:style>
  <w:style w:type="paragraph" w:customStyle="1" w:styleId="6222C16586835840A724D0C26E9B60E6">
    <w:name w:val="6222C16586835840A724D0C26E9B60E6"/>
  </w:style>
  <w:style w:type="paragraph" w:customStyle="1" w:styleId="1F97BD3D41175847929F8DA439105865">
    <w:name w:val="1F97BD3D41175847929F8DA439105865"/>
  </w:style>
  <w:style w:type="paragraph" w:customStyle="1" w:styleId="D07C85EAE1C3344192E44E84DEC00C08">
    <w:name w:val="D07C85EAE1C3344192E44E84DEC00C08"/>
  </w:style>
  <w:style w:type="paragraph" w:customStyle="1" w:styleId="B2F4AE9DBE08324BBFD3DDD4C9DCB5A7">
    <w:name w:val="B2F4AE9DBE08324BBFD3DDD4C9DCB5A7"/>
  </w:style>
  <w:style w:type="paragraph" w:customStyle="1" w:styleId="E4F0863BE3CD4243AD136A909C2BE046">
    <w:name w:val="E4F0863BE3CD4243AD136A909C2BE046"/>
  </w:style>
  <w:style w:type="paragraph" w:customStyle="1" w:styleId="DC721A27C8CA014B8648D09C63111F98">
    <w:name w:val="DC721A27C8CA014B8648D09C63111F98"/>
  </w:style>
  <w:style w:type="paragraph" w:customStyle="1" w:styleId="0563212B3AEF5C419D66F21F05873106">
    <w:name w:val="0563212B3AEF5C419D66F21F05873106"/>
  </w:style>
  <w:style w:type="paragraph" w:customStyle="1" w:styleId="877EE6AEF5F8E146B1E4AECBD10935CF">
    <w:name w:val="877EE6AEF5F8E146B1E4AECBD10935CF"/>
  </w:style>
  <w:style w:type="paragraph" w:customStyle="1" w:styleId="5F60ACE90C44EB45B4E003B94DF8724C">
    <w:name w:val="5F60ACE90C44EB45B4E003B94DF8724C"/>
  </w:style>
  <w:style w:type="paragraph" w:customStyle="1" w:styleId="3629C6DE20B1A247BF537C30FE12C0B5">
    <w:name w:val="3629C6DE20B1A247BF537C30FE12C0B5"/>
  </w:style>
  <w:style w:type="paragraph" w:customStyle="1" w:styleId="DF6EFD6C25AE45479F41A9E0E70FD1BC">
    <w:name w:val="DF6EFD6C25AE45479F41A9E0E70FD1BC"/>
  </w:style>
  <w:style w:type="paragraph" w:customStyle="1" w:styleId="E58F04B1075F454DAF309E23A603BC31">
    <w:name w:val="E58F04B1075F454DAF309E23A603BC31"/>
  </w:style>
  <w:style w:type="paragraph" w:customStyle="1" w:styleId="3DC89EFA8F517349857AEF74EC030A28">
    <w:name w:val="3DC89EFA8F517349857AEF74EC030A28"/>
  </w:style>
  <w:style w:type="paragraph" w:customStyle="1" w:styleId="F96F560CD60B2840B08DFADC3D47659C">
    <w:name w:val="F96F560CD60B2840B08DFADC3D47659C"/>
  </w:style>
  <w:style w:type="paragraph" w:customStyle="1" w:styleId="3A987D1DB317A146881CF1E73B877C95">
    <w:name w:val="3A987D1DB317A146881CF1E73B877C95"/>
  </w:style>
  <w:style w:type="paragraph" w:customStyle="1" w:styleId="771BE1A175E7AB42ABCC1675EFD893B8">
    <w:name w:val="771BE1A175E7AB42ABCC1675EFD893B8"/>
  </w:style>
  <w:style w:type="paragraph" w:customStyle="1" w:styleId="C4CC3AA4F9F0614E99D2C9440A5EAF15">
    <w:name w:val="C4CC3AA4F9F0614E99D2C9440A5EAF15"/>
  </w:style>
  <w:style w:type="paragraph" w:customStyle="1" w:styleId="4744744C03F9FD4C8FAB0AC29DC43A60">
    <w:name w:val="4744744C03F9FD4C8FAB0AC29DC43A60"/>
  </w:style>
  <w:style w:type="paragraph" w:customStyle="1" w:styleId="7B895CE55873864DAE561D957522CED5">
    <w:name w:val="7B895CE55873864DAE561D957522CED5"/>
  </w:style>
  <w:style w:type="paragraph" w:customStyle="1" w:styleId="94B62B89F95D7D4BA568B0C9BB934F8B">
    <w:name w:val="94B62B89F95D7D4BA568B0C9BB934F8B"/>
  </w:style>
  <w:style w:type="paragraph" w:customStyle="1" w:styleId="9B5938C157C50F449056E46281BE41DF">
    <w:name w:val="9B5938C157C50F449056E46281BE41DF"/>
  </w:style>
  <w:style w:type="paragraph" w:customStyle="1" w:styleId="245CA26FCF59994D853F580E18A72E0B">
    <w:name w:val="245CA26FCF59994D853F580E18A72E0B"/>
  </w:style>
  <w:style w:type="paragraph" w:customStyle="1" w:styleId="F0C3856E606C514BBAE9A06157469B97">
    <w:name w:val="F0C3856E606C514BBAE9A06157469B97"/>
  </w:style>
  <w:style w:type="paragraph" w:customStyle="1" w:styleId="72B68E8A0A716A4FBE453C1CD9659E81">
    <w:name w:val="72B68E8A0A716A4FBE453C1CD9659E81"/>
  </w:style>
  <w:style w:type="paragraph" w:customStyle="1" w:styleId="09D6A59D54544148A57AC16396411F85">
    <w:name w:val="09D6A59D54544148A57AC16396411F85"/>
  </w:style>
  <w:style w:type="paragraph" w:customStyle="1" w:styleId="A2E345348C25FF40B5BBBC7BA60EA5CD">
    <w:name w:val="A2E345348C25FF40B5BBBC7BA60EA5CD"/>
  </w:style>
  <w:style w:type="paragraph" w:customStyle="1" w:styleId="1FD25CFA85EC2B4693645356881DFA55">
    <w:name w:val="1FD25CFA85EC2B4693645356881DFA55"/>
  </w:style>
  <w:style w:type="paragraph" w:customStyle="1" w:styleId="5238559735D95C47BDEF6BB7BBF463CD">
    <w:name w:val="5238559735D95C47BDEF6BB7BBF463CD"/>
    <w:rsid w:val="00BD5BB4"/>
  </w:style>
  <w:style w:type="paragraph" w:customStyle="1" w:styleId="17EA4239C68AED4BB414373A961EB37F">
    <w:name w:val="17EA4239C68AED4BB414373A961EB37F"/>
    <w:rsid w:val="00BD5BB4"/>
  </w:style>
  <w:style w:type="paragraph" w:customStyle="1" w:styleId="B8506BE9A49D164087BB896DDA912F00">
    <w:name w:val="B8506BE9A49D164087BB896DDA912F00"/>
    <w:rsid w:val="00BD5BB4"/>
  </w:style>
  <w:style w:type="paragraph" w:customStyle="1" w:styleId="BFC97822024F4D4DAD1F298012267858">
    <w:name w:val="BFC97822024F4D4DAD1F298012267858"/>
    <w:rsid w:val="00BD5BB4"/>
  </w:style>
  <w:style w:type="paragraph" w:customStyle="1" w:styleId="5FC980CF70F6EA42AA04767506D54293">
    <w:name w:val="5FC980CF70F6EA42AA04767506D54293"/>
    <w:rsid w:val="00BD5BB4"/>
  </w:style>
  <w:style w:type="paragraph" w:customStyle="1" w:styleId="7E208AAB61827C4AA175C715AEF844D5">
    <w:name w:val="7E208AAB61827C4AA175C715AEF844D5"/>
    <w:rsid w:val="00BD5BB4"/>
  </w:style>
  <w:style w:type="paragraph" w:customStyle="1" w:styleId="8E917AF26F5CE744BDD567840234242F">
    <w:name w:val="8E917AF26F5CE744BDD567840234242F"/>
    <w:rsid w:val="00BD5B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alinashay@icloud.com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564EBA-1D16-474B-803E-F740179AC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учащегося (современное оформление).dotx</Template>
  <TotalTime>95</TotalTime>
  <Pages>1</Pages>
  <Words>144</Words>
  <Characters>825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17</cp:revision>
  <dcterms:created xsi:type="dcterms:W3CDTF">2018-11-06T15:17:00Z</dcterms:created>
  <dcterms:modified xsi:type="dcterms:W3CDTF">2019-09-30T14:08:00Z</dcterms:modified>
  <cp:category/>
  <cp:contentStatus/>
</cp:coreProperties>
</file>